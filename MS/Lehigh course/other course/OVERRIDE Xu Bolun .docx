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793" w:rsidRPr="001879F9" w:rsidRDefault="00F73FB1" w:rsidP="00752793">
      <w:pPr>
        <w:rPr>
          <w:b/>
          <w:sz w:val="18"/>
          <w:szCs w:val="18"/>
        </w:rPr>
      </w:pPr>
      <w:r>
        <w:rPr>
          <w:noProof/>
          <w:szCs w:val="24"/>
          <w:lang w:eastAsia="zh-C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97155</wp:posOffset>
            </wp:positionH>
            <wp:positionV relativeFrom="paragraph">
              <wp:posOffset>-66040</wp:posOffset>
            </wp:positionV>
            <wp:extent cx="1600200" cy="6858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793">
        <w:rPr>
          <w:szCs w:val="24"/>
        </w:rPr>
        <w:tab/>
      </w:r>
      <w:r w:rsidR="00752793">
        <w:rPr>
          <w:szCs w:val="24"/>
        </w:rPr>
        <w:tab/>
      </w:r>
      <w:r w:rsidR="00752793">
        <w:rPr>
          <w:szCs w:val="24"/>
        </w:rPr>
        <w:tab/>
      </w:r>
      <w:r w:rsidR="00752793">
        <w:rPr>
          <w:szCs w:val="24"/>
        </w:rPr>
        <w:tab/>
      </w:r>
      <w:r w:rsidR="00752793">
        <w:rPr>
          <w:szCs w:val="24"/>
        </w:rPr>
        <w:tab/>
      </w:r>
      <w:r w:rsidR="00752793">
        <w:rPr>
          <w:szCs w:val="24"/>
        </w:rPr>
        <w:tab/>
      </w:r>
      <w:r w:rsidR="00752793">
        <w:rPr>
          <w:szCs w:val="24"/>
        </w:rPr>
        <w:tab/>
      </w:r>
      <w:r w:rsidR="00752793">
        <w:rPr>
          <w:szCs w:val="24"/>
        </w:rPr>
        <w:tab/>
      </w:r>
      <w:r w:rsidR="00AC2E4A">
        <w:rPr>
          <w:szCs w:val="24"/>
        </w:rPr>
        <w:tab/>
      </w:r>
      <w:r w:rsidR="00752793" w:rsidRPr="001879F9">
        <w:rPr>
          <w:b/>
          <w:sz w:val="18"/>
          <w:szCs w:val="18"/>
        </w:rPr>
        <w:t>Department of Industrial</w:t>
      </w:r>
    </w:p>
    <w:p w:rsidR="00752793" w:rsidRDefault="00752793" w:rsidP="00752793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AC2E4A">
        <w:rPr>
          <w:b/>
          <w:sz w:val="18"/>
          <w:szCs w:val="18"/>
        </w:rPr>
        <w:tab/>
      </w:r>
      <w:proofErr w:type="gramStart"/>
      <w:r>
        <w:rPr>
          <w:b/>
          <w:sz w:val="18"/>
          <w:szCs w:val="18"/>
        </w:rPr>
        <w:t>a</w:t>
      </w:r>
      <w:r w:rsidRPr="001879F9">
        <w:rPr>
          <w:b/>
          <w:sz w:val="18"/>
          <w:szCs w:val="18"/>
        </w:rPr>
        <w:t>nd</w:t>
      </w:r>
      <w:proofErr w:type="gramEnd"/>
      <w:r w:rsidRPr="001879F9">
        <w:rPr>
          <w:b/>
          <w:sz w:val="18"/>
          <w:szCs w:val="18"/>
        </w:rPr>
        <w:t xml:space="preserve"> Systems Engineering</w:t>
      </w:r>
    </w:p>
    <w:p w:rsidR="00752793" w:rsidRDefault="00752793" w:rsidP="00752793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AC2E4A">
        <w:rPr>
          <w:b/>
          <w:sz w:val="18"/>
          <w:szCs w:val="18"/>
        </w:rPr>
        <w:tab/>
      </w:r>
      <w:smartTag w:uri="urn:schemas-microsoft-com:office:smarttags" w:element="Street">
        <w:smartTag w:uri="urn:schemas-microsoft-com:office:smarttags" w:element="address">
          <w:r>
            <w:rPr>
              <w:sz w:val="16"/>
              <w:szCs w:val="16"/>
            </w:rPr>
            <w:t>200 West Packer Avenue</w:t>
          </w:r>
        </w:smartTag>
      </w:smartTag>
    </w:p>
    <w:p w:rsidR="00752793" w:rsidRDefault="00752793" w:rsidP="00752793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AC2E4A">
        <w:rPr>
          <w:sz w:val="16"/>
          <w:szCs w:val="16"/>
        </w:rPr>
        <w:tab/>
      </w:r>
      <w:r>
        <w:rPr>
          <w:sz w:val="16"/>
          <w:szCs w:val="16"/>
        </w:rPr>
        <w:t>Harold S. Mohler Laboratory</w:t>
      </w:r>
    </w:p>
    <w:p w:rsidR="00752793" w:rsidRDefault="00752793" w:rsidP="00752793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AC2E4A">
        <w:rPr>
          <w:sz w:val="16"/>
          <w:szCs w:val="16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sz w:val="16"/>
              <w:szCs w:val="16"/>
            </w:rPr>
            <w:t>Bethlehem</w:t>
          </w:r>
        </w:smartTag>
        <w:r>
          <w:rPr>
            <w:sz w:val="16"/>
            <w:szCs w:val="16"/>
          </w:rPr>
          <w:t xml:space="preserve">, </w:t>
        </w:r>
        <w:smartTag w:uri="urn:schemas-microsoft-com:office:smarttags" w:element="State">
          <w:r>
            <w:rPr>
              <w:sz w:val="16"/>
              <w:szCs w:val="16"/>
            </w:rPr>
            <w:t>PA</w:t>
          </w:r>
        </w:smartTag>
        <w:r>
          <w:rPr>
            <w:sz w:val="16"/>
            <w:szCs w:val="16"/>
          </w:rPr>
          <w:t xml:space="preserve">  </w:t>
        </w:r>
        <w:smartTag w:uri="urn:schemas-microsoft-com:office:smarttags" w:element="PostalCode">
          <w:r>
            <w:rPr>
              <w:sz w:val="16"/>
              <w:szCs w:val="16"/>
            </w:rPr>
            <w:t>18015-1582</w:t>
          </w:r>
        </w:smartTag>
      </w:smartTag>
    </w:p>
    <w:p w:rsidR="00752793" w:rsidRDefault="00752793" w:rsidP="00752793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9E33CA">
        <w:rPr>
          <w:sz w:val="16"/>
          <w:szCs w:val="16"/>
        </w:rPr>
        <w:tab/>
      </w:r>
      <w:r>
        <w:rPr>
          <w:sz w:val="16"/>
          <w:szCs w:val="16"/>
        </w:rPr>
        <w:t>(610) 758-4050  Fax (610) 758-4886</w:t>
      </w:r>
    </w:p>
    <w:p w:rsidR="00752793" w:rsidRDefault="00752793" w:rsidP="00752793">
      <w:pPr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 w:rsidR="00AC2E4A">
        <w:rPr>
          <w:i/>
          <w:sz w:val="16"/>
          <w:szCs w:val="16"/>
        </w:rPr>
        <w:tab/>
      </w:r>
      <w:r w:rsidR="00B70959" w:rsidRPr="00B70959">
        <w:rPr>
          <w:i/>
          <w:sz w:val="16"/>
          <w:szCs w:val="16"/>
        </w:rPr>
        <w:t>http://www.lehigh.edu/ise/</w:t>
      </w:r>
    </w:p>
    <w:p w:rsidR="007D310F" w:rsidRDefault="007D310F" w:rsidP="00752793">
      <w:pPr>
        <w:rPr>
          <w:i/>
          <w:sz w:val="16"/>
          <w:szCs w:val="16"/>
        </w:rPr>
      </w:pPr>
    </w:p>
    <w:p w:rsidR="007D310F" w:rsidRPr="007D310F" w:rsidRDefault="007D310F" w:rsidP="00C141A5">
      <w:pPr>
        <w:jc w:val="center"/>
        <w:rPr>
          <w:b/>
          <w:sz w:val="24"/>
          <w:szCs w:val="24"/>
        </w:rPr>
      </w:pPr>
      <w:r w:rsidRPr="007D310F">
        <w:rPr>
          <w:b/>
          <w:sz w:val="24"/>
          <w:szCs w:val="24"/>
        </w:rPr>
        <w:t>ISE DEPARTMENT</w:t>
      </w:r>
      <w:r w:rsidR="009C3936">
        <w:rPr>
          <w:b/>
          <w:sz w:val="24"/>
          <w:szCs w:val="24"/>
        </w:rPr>
        <w:t xml:space="preserve"> PROGRAM</w:t>
      </w:r>
      <w:r w:rsidR="00C141A5">
        <w:rPr>
          <w:b/>
          <w:sz w:val="24"/>
          <w:szCs w:val="24"/>
        </w:rPr>
        <w:t xml:space="preserve"> </w:t>
      </w:r>
      <w:r w:rsidRPr="007D310F">
        <w:rPr>
          <w:b/>
          <w:sz w:val="24"/>
          <w:szCs w:val="24"/>
        </w:rPr>
        <w:t>OVERRIDE APPROVAL FORM</w:t>
      </w:r>
    </w:p>
    <w:p w:rsidR="007D310F" w:rsidRPr="007D310F" w:rsidRDefault="007D310F" w:rsidP="007D310F">
      <w:pPr>
        <w:jc w:val="center"/>
        <w:rPr>
          <w:b/>
          <w:sz w:val="24"/>
          <w:szCs w:val="24"/>
        </w:rPr>
      </w:pPr>
    </w:p>
    <w:p w:rsidR="007D310F" w:rsidRPr="00A804EE" w:rsidRDefault="007D310F" w:rsidP="007D310F">
      <w:pPr>
        <w:rPr>
          <w:sz w:val="24"/>
          <w:szCs w:val="24"/>
          <w:u w:val="single"/>
        </w:rPr>
      </w:pPr>
      <w:r w:rsidRPr="007D310F">
        <w:rPr>
          <w:b/>
          <w:sz w:val="24"/>
          <w:szCs w:val="24"/>
        </w:rPr>
        <w:t xml:space="preserve">Name of student:  </w:t>
      </w:r>
      <w:sdt>
        <w:sdtPr>
          <w:rPr>
            <w:sz w:val="24"/>
            <w:szCs w:val="24"/>
            <w:u w:val="single"/>
          </w:rPr>
          <w:id w:val="676920094"/>
          <w:placeholder>
            <w:docPart w:val="CBF3C867EC464AB8B527EE7116A8B1F0"/>
          </w:placeholder>
        </w:sdtPr>
        <w:sdtContent>
          <w:r w:rsidR="006B021B">
            <w:rPr>
              <w:rFonts w:hint="eastAsia"/>
              <w:sz w:val="24"/>
              <w:szCs w:val="24"/>
              <w:u w:val="single"/>
              <w:lang w:eastAsia="zh-CN"/>
            </w:rPr>
            <w:t>Bo</w:t>
          </w:r>
          <w:r w:rsidR="006B021B">
            <w:rPr>
              <w:sz w:val="24"/>
              <w:szCs w:val="24"/>
              <w:u w:val="single"/>
              <w:lang w:eastAsia="zh-CN"/>
            </w:rPr>
            <w:t>lun Xu</w:t>
          </w:r>
        </w:sdtContent>
      </w:sdt>
    </w:p>
    <w:p w:rsidR="007D310F" w:rsidRPr="007D310F" w:rsidRDefault="007D310F" w:rsidP="007D310F">
      <w:pPr>
        <w:rPr>
          <w:sz w:val="24"/>
          <w:szCs w:val="24"/>
        </w:rPr>
      </w:pPr>
    </w:p>
    <w:p w:rsidR="007D310F" w:rsidRPr="00A804EE" w:rsidRDefault="007D310F" w:rsidP="007D310F">
      <w:pPr>
        <w:rPr>
          <w:sz w:val="24"/>
          <w:szCs w:val="24"/>
          <w:u w:val="single"/>
        </w:rPr>
      </w:pPr>
      <w:r w:rsidRPr="007D310F">
        <w:rPr>
          <w:b/>
          <w:sz w:val="24"/>
          <w:szCs w:val="24"/>
        </w:rPr>
        <w:t xml:space="preserve">Lehigh ID </w:t>
      </w:r>
      <w:r w:rsidR="00187C26">
        <w:rPr>
          <w:b/>
          <w:sz w:val="24"/>
          <w:szCs w:val="24"/>
        </w:rPr>
        <w:t xml:space="preserve">(LIN) </w:t>
      </w:r>
      <w:r w:rsidRPr="007D310F">
        <w:rPr>
          <w:b/>
          <w:sz w:val="24"/>
          <w:szCs w:val="24"/>
        </w:rPr>
        <w:t xml:space="preserve">number:  </w:t>
      </w:r>
      <w:sdt>
        <w:sdtPr>
          <w:rPr>
            <w:sz w:val="24"/>
            <w:szCs w:val="24"/>
            <w:u w:val="single"/>
          </w:rPr>
          <w:id w:val="-166638531"/>
          <w:placeholder>
            <w:docPart w:val="69394211F31045F1BA43935E818BD4F1"/>
          </w:placeholder>
        </w:sdtPr>
        <w:sdtEndPr/>
        <w:sdtContent>
          <w:r w:rsidR="006B021B" w:rsidRPr="006B021B">
            <w:rPr>
              <w:sz w:val="24"/>
              <w:szCs w:val="24"/>
              <w:u w:val="single"/>
            </w:rPr>
            <w:t>881732184</w:t>
          </w:r>
        </w:sdtContent>
      </w:sdt>
    </w:p>
    <w:p w:rsidR="00AE106A" w:rsidRPr="000E1B5F" w:rsidRDefault="00AE106A" w:rsidP="007D310F">
      <w:pPr>
        <w:rPr>
          <w:b/>
          <w:sz w:val="24"/>
          <w:szCs w:val="24"/>
          <w:u w:val="single"/>
        </w:rPr>
      </w:pPr>
    </w:p>
    <w:p w:rsidR="00AE106A" w:rsidRPr="00A804EE" w:rsidRDefault="00E4014E" w:rsidP="007D310F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>Lehigh e</w:t>
      </w:r>
      <w:r w:rsidR="00AE106A">
        <w:rPr>
          <w:b/>
          <w:sz w:val="24"/>
          <w:szCs w:val="24"/>
        </w:rPr>
        <w:t xml:space="preserve">-mail address:  </w:t>
      </w:r>
      <w:sdt>
        <w:sdtPr>
          <w:rPr>
            <w:sz w:val="24"/>
            <w:szCs w:val="24"/>
            <w:u w:val="single"/>
          </w:rPr>
          <w:id w:val="907263150"/>
          <w:placeholder>
            <w:docPart w:val="8A3B47BEE2DB46B690A5722C2B4C948E"/>
          </w:placeholder>
        </w:sdtPr>
        <w:sdtEndPr/>
        <w:sdtContent>
          <w:r w:rsidR="006B021B">
            <w:rPr>
              <w:sz w:val="24"/>
              <w:szCs w:val="24"/>
              <w:u w:val="single"/>
            </w:rPr>
            <w:t>box215@lehigh.com</w:t>
          </w:r>
        </w:sdtContent>
      </w:sdt>
      <w:r w:rsidR="00DD5223">
        <w:rPr>
          <w:sz w:val="24"/>
          <w:szCs w:val="24"/>
          <w:u w:val="single"/>
        </w:rPr>
        <w:t xml:space="preserve"> </w:t>
      </w:r>
    </w:p>
    <w:p w:rsidR="00606460" w:rsidRDefault="00606460" w:rsidP="007D310F">
      <w:pPr>
        <w:rPr>
          <w:b/>
          <w:sz w:val="24"/>
          <w:szCs w:val="24"/>
          <w:u w:val="single"/>
        </w:rPr>
      </w:pPr>
    </w:p>
    <w:p w:rsidR="003F1151" w:rsidRPr="00A804EE" w:rsidRDefault="00606460" w:rsidP="003F1151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Date:  </w:t>
      </w:r>
      <w:sdt>
        <w:sdtPr>
          <w:rPr>
            <w:sz w:val="24"/>
            <w:szCs w:val="24"/>
            <w:u w:val="single"/>
          </w:rPr>
          <w:id w:val="-1608340665"/>
          <w:placeholder>
            <w:docPart w:val="4B1450DCC3D046728C1EEE873BEFC2AD"/>
          </w:placeholder>
          <w:date w:fullDate="2015-11-1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6B021B">
            <w:rPr>
              <w:sz w:val="24"/>
              <w:szCs w:val="24"/>
              <w:u w:val="single"/>
            </w:rPr>
            <w:t>11/11/2015</w:t>
          </w:r>
        </w:sdtContent>
      </w:sdt>
    </w:p>
    <w:p w:rsidR="00606460" w:rsidRPr="00AE106A" w:rsidRDefault="00606460" w:rsidP="007D310F">
      <w:pPr>
        <w:rPr>
          <w:sz w:val="24"/>
          <w:szCs w:val="24"/>
          <w:u w:val="single"/>
        </w:rPr>
      </w:pPr>
    </w:p>
    <w:p w:rsidR="007D310F" w:rsidRPr="00000803" w:rsidRDefault="00000803" w:rsidP="00000803">
      <w:pPr>
        <w:pStyle w:val="ad"/>
        <w:numPr>
          <w:ilvl w:val="0"/>
          <w:numId w:val="6"/>
        </w:numPr>
        <w:rPr>
          <w:sz w:val="24"/>
          <w:szCs w:val="24"/>
        </w:rPr>
      </w:pPr>
      <w:r w:rsidRPr="00000803">
        <w:rPr>
          <w:b/>
          <w:i/>
          <w:sz w:val="24"/>
          <w:szCs w:val="24"/>
        </w:rPr>
        <w:t>Override # 1</w:t>
      </w:r>
      <w:r w:rsidRPr="00000803">
        <w:rPr>
          <w:b/>
          <w:sz w:val="24"/>
          <w:szCs w:val="24"/>
        </w:rPr>
        <w:t xml:space="preserve"> - </w:t>
      </w:r>
      <w:r w:rsidR="007D310F" w:rsidRPr="00000803">
        <w:rPr>
          <w:b/>
          <w:sz w:val="24"/>
          <w:szCs w:val="24"/>
        </w:rPr>
        <w:t xml:space="preserve">CRN #:  </w:t>
      </w:r>
      <w:sdt>
        <w:sdtPr>
          <w:rPr>
            <w:sz w:val="24"/>
            <w:szCs w:val="24"/>
            <w:u w:val="single"/>
          </w:rPr>
          <w:id w:val="1379047026"/>
          <w:placeholder>
            <w:docPart w:val="E2EDFB03CFF3496DBFD33B3842042CF0"/>
          </w:placeholder>
        </w:sdtPr>
        <w:sdtEndPr/>
        <w:sdtContent>
          <w:r w:rsidR="006B021B">
            <w:rPr>
              <w:sz w:val="24"/>
              <w:szCs w:val="24"/>
              <w:u w:val="single"/>
            </w:rPr>
            <w:t>12967</w:t>
          </w:r>
        </w:sdtContent>
      </w:sdt>
      <w:r w:rsidR="00485435" w:rsidRPr="00485435">
        <w:rPr>
          <w:sz w:val="24"/>
          <w:szCs w:val="24"/>
        </w:rPr>
        <w:t xml:space="preserve"> </w:t>
      </w:r>
      <w:r w:rsidR="007D310F" w:rsidRPr="00000803">
        <w:rPr>
          <w:sz w:val="24"/>
          <w:szCs w:val="24"/>
        </w:rPr>
        <w:t>(1)</w:t>
      </w:r>
    </w:p>
    <w:p w:rsidR="00AE106A" w:rsidRDefault="00AE106A" w:rsidP="007D310F">
      <w:pPr>
        <w:rPr>
          <w:sz w:val="24"/>
          <w:szCs w:val="24"/>
        </w:rPr>
      </w:pPr>
    </w:p>
    <w:p w:rsidR="00AE106A" w:rsidRDefault="00AE106A" w:rsidP="00AE106A">
      <w:pPr>
        <w:rPr>
          <w:sz w:val="24"/>
          <w:szCs w:val="24"/>
        </w:rPr>
      </w:pPr>
      <w:r w:rsidRPr="007D310F">
        <w:rPr>
          <w:b/>
          <w:sz w:val="24"/>
          <w:szCs w:val="24"/>
        </w:rPr>
        <w:t xml:space="preserve">Course </w:t>
      </w:r>
      <w:r w:rsidR="008C17D8">
        <w:rPr>
          <w:b/>
          <w:sz w:val="24"/>
          <w:szCs w:val="24"/>
        </w:rPr>
        <w:t>number</w:t>
      </w:r>
      <w:r w:rsidR="00971920">
        <w:rPr>
          <w:b/>
          <w:sz w:val="24"/>
          <w:szCs w:val="24"/>
        </w:rPr>
        <w:t xml:space="preserve"> and</w:t>
      </w:r>
      <w:r w:rsidR="00971920" w:rsidRPr="007D310F">
        <w:rPr>
          <w:b/>
          <w:sz w:val="24"/>
          <w:szCs w:val="24"/>
        </w:rPr>
        <w:t xml:space="preserve"> </w:t>
      </w:r>
      <w:r w:rsidR="00895282" w:rsidRPr="007D310F">
        <w:rPr>
          <w:b/>
          <w:sz w:val="24"/>
          <w:szCs w:val="24"/>
        </w:rPr>
        <w:t>title</w:t>
      </w:r>
      <w:r w:rsidR="00895282">
        <w:rPr>
          <w:b/>
          <w:sz w:val="24"/>
          <w:szCs w:val="24"/>
        </w:rPr>
        <w:t xml:space="preserve">:  </w:t>
      </w:r>
      <w:sdt>
        <w:sdtPr>
          <w:rPr>
            <w:sz w:val="24"/>
            <w:szCs w:val="24"/>
            <w:u w:val="single"/>
          </w:rPr>
          <w:id w:val="-1663151611"/>
          <w:placeholder>
            <w:docPart w:val="A834AF8685624A239C817A27E2CE3582"/>
          </w:placeholder>
        </w:sdtPr>
        <w:sdtEndPr/>
        <w:sdtContent>
          <w:r w:rsidR="009D7163" w:rsidRPr="009D7163">
            <w:rPr>
              <w:sz w:val="24"/>
              <w:szCs w:val="24"/>
              <w:u w:val="single"/>
            </w:rPr>
            <w:t>ISE 465-010 APPLIED DATA MINING</w:t>
          </w:r>
        </w:sdtContent>
      </w:sdt>
      <w:r w:rsidR="00485435" w:rsidRPr="00485435">
        <w:rPr>
          <w:sz w:val="24"/>
          <w:szCs w:val="24"/>
        </w:rPr>
        <w:t xml:space="preserve"> </w:t>
      </w:r>
      <w:r w:rsidRPr="007D310F">
        <w:rPr>
          <w:sz w:val="24"/>
          <w:szCs w:val="24"/>
        </w:rPr>
        <w:t>(1)</w:t>
      </w:r>
    </w:p>
    <w:p w:rsidR="00AE106A" w:rsidRDefault="00AE106A" w:rsidP="00AE106A">
      <w:pPr>
        <w:rPr>
          <w:sz w:val="24"/>
          <w:szCs w:val="24"/>
        </w:rPr>
      </w:pPr>
    </w:p>
    <w:p w:rsidR="00DD5223" w:rsidRPr="00DD5223" w:rsidRDefault="00DD5223" w:rsidP="00DD5223">
      <w:pPr>
        <w:rPr>
          <w:b/>
          <w:sz w:val="24"/>
          <w:szCs w:val="24"/>
        </w:rPr>
      </w:pPr>
      <w:r w:rsidRPr="007D310F">
        <w:rPr>
          <w:b/>
          <w:sz w:val="24"/>
          <w:szCs w:val="24"/>
        </w:rPr>
        <w:t xml:space="preserve">Override (s) </w:t>
      </w:r>
      <w:r>
        <w:rPr>
          <w:b/>
          <w:sz w:val="24"/>
          <w:szCs w:val="24"/>
        </w:rPr>
        <w:t xml:space="preserve">type </w:t>
      </w:r>
      <w:r w:rsidRPr="007D310F">
        <w:rPr>
          <w:b/>
          <w:sz w:val="24"/>
          <w:szCs w:val="24"/>
        </w:rPr>
        <w:t>needed:</w:t>
      </w:r>
      <w:r>
        <w:rPr>
          <w:b/>
          <w:sz w:val="24"/>
          <w:szCs w:val="24"/>
        </w:rPr>
        <w:t xml:space="preserve">  </w:t>
      </w:r>
      <w:sdt>
        <w:sdtPr>
          <w:rPr>
            <w:rStyle w:val="Style1"/>
            <w:u w:val="none"/>
          </w:rPr>
          <w:id w:val="-723993141"/>
          <w:placeholder>
            <w:docPart w:val="8243FCC2285749E09BD06DB073088561"/>
          </w:placeholder>
          <w:dropDownList>
            <w:listItem w:displayText="Choose an item." w:value=""/>
            <w:listItem w:displayText="APPR" w:value="APPR"/>
            <w:listItem w:displayText="COLLEGE" w:value="COLLEGE"/>
            <w:listItem w:displayText="PREQ" w:value="PREQ"/>
            <w:listItem w:displayText="OTHER - SPECIFY TYPE NEEDED" w:value="OTHER - SPECIFY TYPE NEEDED"/>
          </w:dropDownList>
        </w:sdtPr>
        <w:sdtEndPr>
          <w:rPr>
            <w:rStyle w:val="a0"/>
            <w:sz w:val="24"/>
            <w:szCs w:val="24"/>
          </w:rPr>
        </w:sdtEndPr>
        <w:sdtContent>
          <w:r w:rsidR="006B021B">
            <w:rPr>
              <w:rStyle w:val="Style1"/>
              <w:u w:val="none"/>
            </w:rPr>
            <w:t>PREQ</w:t>
          </w:r>
        </w:sdtContent>
      </w:sdt>
      <w:r w:rsidRPr="007D310F">
        <w:rPr>
          <w:sz w:val="24"/>
          <w:szCs w:val="24"/>
        </w:rPr>
        <w:t xml:space="preserve"> (</w:t>
      </w:r>
      <w:r>
        <w:rPr>
          <w:sz w:val="24"/>
          <w:szCs w:val="24"/>
        </w:rPr>
        <w:t>1</w:t>
      </w:r>
      <w:r w:rsidRPr="007D310F">
        <w:rPr>
          <w:sz w:val="24"/>
          <w:szCs w:val="24"/>
        </w:rPr>
        <w:t>)</w:t>
      </w:r>
    </w:p>
    <w:p w:rsidR="00E148A7" w:rsidRDefault="00E148A7" w:rsidP="00E148A7">
      <w:pPr>
        <w:rPr>
          <w:sz w:val="24"/>
          <w:szCs w:val="24"/>
        </w:rPr>
      </w:pPr>
    </w:p>
    <w:p w:rsidR="00AE106A" w:rsidRPr="00E148A7" w:rsidRDefault="00000803" w:rsidP="00E148A7">
      <w:pPr>
        <w:pStyle w:val="ad"/>
        <w:numPr>
          <w:ilvl w:val="0"/>
          <w:numId w:val="6"/>
        </w:numPr>
        <w:rPr>
          <w:sz w:val="24"/>
          <w:szCs w:val="24"/>
        </w:rPr>
      </w:pPr>
      <w:r w:rsidRPr="00E148A7">
        <w:rPr>
          <w:b/>
          <w:i/>
          <w:sz w:val="24"/>
          <w:szCs w:val="24"/>
        </w:rPr>
        <w:t>Override #2</w:t>
      </w:r>
      <w:r w:rsidRPr="00E148A7">
        <w:rPr>
          <w:b/>
          <w:sz w:val="24"/>
          <w:szCs w:val="24"/>
        </w:rPr>
        <w:t xml:space="preserve"> - </w:t>
      </w:r>
      <w:r w:rsidR="00AE106A" w:rsidRPr="00E148A7">
        <w:rPr>
          <w:b/>
          <w:sz w:val="24"/>
          <w:szCs w:val="24"/>
        </w:rPr>
        <w:t xml:space="preserve">CRN #:  </w:t>
      </w:r>
      <w:sdt>
        <w:sdtPr>
          <w:rPr>
            <w:sz w:val="24"/>
            <w:szCs w:val="24"/>
            <w:u w:val="single"/>
          </w:rPr>
          <w:id w:val="-763754080"/>
          <w:placeholder>
            <w:docPart w:val="7F591D7FA1EC40F7AE330D1A56101733"/>
          </w:placeholder>
        </w:sdtPr>
        <w:sdtEndPr/>
        <w:sdtContent>
          <w:r w:rsidR="006B021B">
            <w:rPr>
              <w:sz w:val="24"/>
              <w:szCs w:val="24"/>
              <w:u w:val="single"/>
            </w:rPr>
            <w:t>14172</w:t>
          </w:r>
        </w:sdtContent>
      </w:sdt>
      <w:r w:rsidR="00485435" w:rsidRPr="00485435">
        <w:rPr>
          <w:sz w:val="24"/>
          <w:szCs w:val="24"/>
        </w:rPr>
        <w:t xml:space="preserve"> </w:t>
      </w:r>
      <w:r w:rsidR="00AE106A" w:rsidRPr="00E148A7">
        <w:rPr>
          <w:sz w:val="24"/>
          <w:szCs w:val="24"/>
        </w:rPr>
        <w:t>(2)</w:t>
      </w:r>
    </w:p>
    <w:p w:rsidR="007D310F" w:rsidRPr="007D310F" w:rsidRDefault="007D310F" w:rsidP="007D310F">
      <w:pPr>
        <w:rPr>
          <w:sz w:val="24"/>
          <w:szCs w:val="24"/>
          <w:u w:val="single"/>
        </w:rPr>
      </w:pPr>
    </w:p>
    <w:p w:rsidR="007D310F" w:rsidRPr="007D310F" w:rsidRDefault="007D310F" w:rsidP="007D310F">
      <w:pPr>
        <w:rPr>
          <w:sz w:val="24"/>
          <w:szCs w:val="24"/>
        </w:rPr>
      </w:pPr>
      <w:r w:rsidRPr="007D310F">
        <w:rPr>
          <w:b/>
          <w:sz w:val="24"/>
          <w:szCs w:val="24"/>
        </w:rPr>
        <w:t xml:space="preserve">Course </w:t>
      </w:r>
      <w:r w:rsidR="008C17D8">
        <w:rPr>
          <w:b/>
          <w:sz w:val="24"/>
          <w:szCs w:val="24"/>
        </w:rPr>
        <w:t>number</w:t>
      </w:r>
      <w:r w:rsidR="00971920" w:rsidRPr="00971920">
        <w:rPr>
          <w:b/>
          <w:sz w:val="24"/>
          <w:szCs w:val="24"/>
        </w:rPr>
        <w:t xml:space="preserve"> </w:t>
      </w:r>
      <w:r w:rsidR="00971920">
        <w:rPr>
          <w:b/>
          <w:sz w:val="24"/>
          <w:szCs w:val="24"/>
        </w:rPr>
        <w:t xml:space="preserve">and </w:t>
      </w:r>
      <w:r w:rsidR="00971920" w:rsidRPr="007D310F">
        <w:rPr>
          <w:b/>
          <w:sz w:val="24"/>
          <w:szCs w:val="24"/>
        </w:rPr>
        <w:t>title</w:t>
      </w:r>
      <w:r w:rsidR="00D14712">
        <w:rPr>
          <w:b/>
          <w:sz w:val="24"/>
          <w:szCs w:val="24"/>
        </w:rPr>
        <w:t>:</w:t>
      </w:r>
      <w:r w:rsidR="004A2484">
        <w:rPr>
          <w:b/>
          <w:sz w:val="24"/>
          <w:szCs w:val="24"/>
        </w:rPr>
        <w:t xml:space="preserve"> </w:t>
      </w:r>
      <w:r w:rsidR="00BD1E00">
        <w:rPr>
          <w:b/>
          <w:sz w:val="24"/>
          <w:szCs w:val="24"/>
        </w:rPr>
        <w:t xml:space="preserve"> </w:t>
      </w:r>
      <w:sdt>
        <w:sdtPr>
          <w:rPr>
            <w:sz w:val="24"/>
            <w:szCs w:val="24"/>
            <w:u w:val="single"/>
          </w:rPr>
          <w:id w:val="-252815101"/>
          <w:placeholder>
            <w:docPart w:val="25462D9AD2484E33950E049C7CC29053"/>
          </w:placeholder>
        </w:sdtPr>
        <w:sdtEndPr/>
        <w:sdtContent>
          <w:r w:rsidR="009D7163" w:rsidRPr="009D7163">
            <w:rPr>
              <w:sz w:val="24"/>
              <w:szCs w:val="24"/>
              <w:u w:val="single"/>
            </w:rPr>
            <w:t>ISE 444-010 OPTIM METHODS MACHINE LEARNING</w:t>
          </w:r>
        </w:sdtContent>
      </w:sdt>
      <w:r w:rsidR="00485435" w:rsidRPr="00485435">
        <w:rPr>
          <w:sz w:val="24"/>
          <w:szCs w:val="24"/>
        </w:rPr>
        <w:t xml:space="preserve"> </w:t>
      </w:r>
      <w:r w:rsidRPr="007D310F">
        <w:rPr>
          <w:sz w:val="24"/>
          <w:szCs w:val="24"/>
        </w:rPr>
        <w:t>(2)</w:t>
      </w:r>
    </w:p>
    <w:p w:rsidR="007D310F" w:rsidRPr="007D310F" w:rsidRDefault="007D310F" w:rsidP="007D310F">
      <w:pPr>
        <w:rPr>
          <w:sz w:val="24"/>
          <w:szCs w:val="24"/>
          <w:u w:val="single"/>
        </w:rPr>
      </w:pPr>
    </w:p>
    <w:p w:rsidR="00DD5223" w:rsidRPr="00DD5223" w:rsidRDefault="00DD5223" w:rsidP="00DD5223">
      <w:pPr>
        <w:rPr>
          <w:b/>
          <w:sz w:val="24"/>
          <w:szCs w:val="24"/>
        </w:rPr>
      </w:pPr>
      <w:r w:rsidRPr="007D310F">
        <w:rPr>
          <w:b/>
          <w:sz w:val="24"/>
          <w:szCs w:val="24"/>
        </w:rPr>
        <w:t xml:space="preserve">Override (s) </w:t>
      </w:r>
      <w:r>
        <w:rPr>
          <w:b/>
          <w:sz w:val="24"/>
          <w:szCs w:val="24"/>
        </w:rPr>
        <w:t xml:space="preserve">type </w:t>
      </w:r>
      <w:r w:rsidRPr="007D310F">
        <w:rPr>
          <w:b/>
          <w:sz w:val="24"/>
          <w:szCs w:val="24"/>
        </w:rPr>
        <w:t>needed:</w:t>
      </w:r>
      <w:r>
        <w:rPr>
          <w:b/>
          <w:sz w:val="24"/>
          <w:szCs w:val="24"/>
        </w:rPr>
        <w:t xml:space="preserve">  </w:t>
      </w:r>
      <w:sdt>
        <w:sdtPr>
          <w:rPr>
            <w:rStyle w:val="Style1"/>
            <w:u w:val="none"/>
          </w:rPr>
          <w:id w:val="2058437282"/>
          <w:placeholder>
            <w:docPart w:val="75C27C176152427F8B36A170E970EDA4"/>
          </w:placeholder>
          <w:dropDownList>
            <w:listItem w:displayText="Choose an item." w:value=""/>
            <w:listItem w:displayText="APPR" w:value="APPR"/>
            <w:listItem w:displayText="COLLEGE" w:value="COLLEGE"/>
            <w:listItem w:displayText="PREQ" w:value="PREQ"/>
            <w:listItem w:displayText="OTHER - SPECIFY TYPE NEEDED" w:value="OTHER - SPECIFY TYPE NEEDED"/>
          </w:dropDownList>
        </w:sdtPr>
        <w:sdtEndPr>
          <w:rPr>
            <w:rStyle w:val="a0"/>
            <w:sz w:val="24"/>
            <w:szCs w:val="24"/>
          </w:rPr>
        </w:sdtEndPr>
        <w:sdtContent>
          <w:r w:rsidR="006B021B">
            <w:rPr>
              <w:rStyle w:val="Style1"/>
              <w:u w:val="none"/>
            </w:rPr>
            <w:t>PREQ</w:t>
          </w:r>
        </w:sdtContent>
      </w:sdt>
      <w:r w:rsidRPr="007D310F">
        <w:rPr>
          <w:sz w:val="24"/>
          <w:szCs w:val="24"/>
        </w:rPr>
        <w:t xml:space="preserve"> (</w:t>
      </w:r>
      <w:r>
        <w:rPr>
          <w:sz w:val="24"/>
          <w:szCs w:val="24"/>
        </w:rPr>
        <w:t>2</w:t>
      </w:r>
      <w:r w:rsidRPr="007D310F">
        <w:rPr>
          <w:sz w:val="24"/>
          <w:szCs w:val="24"/>
        </w:rPr>
        <w:t>)</w:t>
      </w:r>
    </w:p>
    <w:p w:rsidR="00AE106A" w:rsidRDefault="00AE106A" w:rsidP="00AE106A">
      <w:pPr>
        <w:rPr>
          <w:sz w:val="24"/>
          <w:szCs w:val="24"/>
        </w:rPr>
      </w:pPr>
    </w:p>
    <w:p w:rsidR="00440E50" w:rsidRPr="00E148A7" w:rsidRDefault="00440E50" w:rsidP="00440E50">
      <w:pPr>
        <w:pStyle w:val="ad"/>
        <w:numPr>
          <w:ilvl w:val="0"/>
          <w:numId w:val="6"/>
        </w:numPr>
        <w:rPr>
          <w:sz w:val="24"/>
          <w:szCs w:val="24"/>
        </w:rPr>
      </w:pPr>
      <w:r w:rsidRPr="00E148A7">
        <w:rPr>
          <w:b/>
          <w:i/>
          <w:sz w:val="24"/>
          <w:szCs w:val="24"/>
        </w:rPr>
        <w:t>Override #</w:t>
      </w:r>
      <w:r>
        <w:rPr>
          <w:b/>
          <w:i/>
          <w:sz w:val="24"/>
          <w:szCs w:val="24"/>
        </w:rPr>
        <w:t>3</w:t>
      </w:r>
      <w:r w:rsidRPr="00E148A7">
        <w:rPr>
          <w:b/>
          <w:sz w:val="24"/>
          <w:szCs w:val="24"/>
        </w:rPr>
        <w:t xml:space="preserve"> - CRN #:  </w:t>
      </w:r>
      <w:sdt>
        <w:sdtPr>
          <w:rPr>
            <w:sz w:val="24"/>
            <w:szCs w:val="24"/>
            <w:u w:val="single"/>
          </w:rPr>
          <w:id w:val="1320927746"/>
          <w:placeholder>
            <w:docPart w:val="286EF02A221146B1859D4AA69112B458"/>
          </w:placeholder>
        </w:sdtPr>
        <w:sdtEndPr/>
        <w:sdtContent>
          <w:r w:rsidR="009D7163">
            <w:rPr>
              <w:sz w:val="24"/>
              <w:szCs w:val="24"/>
              <w:u w:val="single"/>
            </w:rPr>
            <w:t>12021</w:t>
          </w:r>
        </w:sdtContent>
      </w:sdt>
      <w:r w:rsidR="00485435" w:rsidRPr="00485435">
        <w:rPr>
          <w:sz w:val="24"/>
          <w:szCs w:val="24"/>
        </w:rPr>
        <w:t xml:space="preserve"> </w:t>
      </w:r>
      <w:r w:rsidRPr="00E148A7">
        <w:rPr>
          <w:sz w:val="24"/>
          <w:szCs w:val="24"/>
        </w:rPr>
        <w:t>(</w:t>
      </w:r>
      <w:r>
        <w:rPr>
          <w:sz w:val="24"/>
          <w:szCs w:val="24"/>
        </w:rPr>
        <w:t>3</w:t>
      </w:r>
      <w:r w:rsidRPr="00E148A7">
        <w:rPr>
          <w:sz w:val="24"/>
          <w:szCs w:val="24"/>
        </w:rPr>
        <w:t>)</w:t>
      </w:r>
    </w:p>
    <w:p w:rsidR="00440E50" w:rsidRPr="007D310F" w:rsidRDefault="00440E50" w:rsidP="00440E50">
      <w:pPr>
        <w:rPr>
          <w:sz w:val="24"/>
          <w:szCs w:val="24"/>
          <w:u w:val="single"/>
        </w:rPr>
      </w:pPr>
    </w:p>
    <w:p w:rsidR="00440E50" w:rsidRPr="007D310F" w:rsidRDefault="00440E50" w:rsidP="00440E50">
      <w:pPr>
        <w:rPr>
          <w:sz w:val="24"/>
          <w:szCs w:val="24"/>
        </w:rPr>
      </w:pPr>
      <w:r w:rsidRPr="007D310F">
        <w:rPr>
          <w:b/>
          <w:sz w:val="24"/>
          <w:szCs w:val="24"/>
        </w:rPr>
        <w:t xml:space="preserve">Course </w:t>
      </w:r>
      <w:r>
        <w:rPr>
          <w:b/>
          <w:sz w:val="24"/>
          <w:szCs w:val="24"/>
        </w:rPr>
        <w:t>number</w:t>
      </w:r>
      <w:r w:rsidRPr="0097192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and </w:t>
      </w:r>
      <w:r w:rsidRPr="007D310F">
        <w:rPr>
          <w:b/>
          <w:sz w:val="24"/>
          <w:szCs w:val="24"/>
        </w:rPr>
        <w:t>title</w:t>
      </w:r>
      <w:r>
        <w:rPr>
          <w:b/>
          <w:sz w:val="24"/>
          <w:szCs w:val="24"/>
        </w:rPr>
        <w:t xml:space="preserve">:  </w:t>
      </w:r>
      <w:sdt>
        <w:sdtPr>
          <w:rPr>
            <w:sz w:val="24"/>
            <w:szCs w:val="24"/>
            <w:u w:val="single"/>
          </w:rPr>
          <w:id w:val="-1017543144"/>
          <w:placeholder>
            <w:docPart w:val="579F762BECB2439DA27C3066FC92EEC8"/>
          </w:placeholder>
        </w:sdtPr>
        <w:sdtEndPr/>
        <w:sdtContent>
          <w:r w:rsidR="009D7163" w:rsidRPr="009D7163">
            <w:rPr>
              <w:sz w:val="24"/>
              <w:szCs w:val="24"/>
              <w:u w:val="single"/>
            </w:rPr>
            <w:t>ISE 404-110 SIMULATION</w:t>
          </w:r>
        </w:sdtContent>
      </w:sdt>
      <w:r w:rsidR="00485435" w:rsidRPr="00485435">
        <w:rPr>
          <w:sz w:val="24"/>
          <w:szCs w:val="24"/>
        </w:rPr>
        <w:t xml:space="preserve"> </w:t>
      </w:r>
      <w:r w:rsidRPr="007D310F">
        <w:rPr>
          <w:sz w:val="24"/>
          <w:szCs w:val="24"/>
        </w:rPr>
        <w:t>(</w:t>
      </w:r>
      <w:r>
        <w:rPr>
          <w:sz w:val="24"/>
          <w:szCs w:val="24"/>
        </w:rPr>
        <w:t>3</w:t>
      </w:r>
      <w:r w:rsidRPr="007D310F">
        <w:rPr>
          <w:sz w:val="24"/>
          <w:szCs w:val="24"/>
        </w:rPr>
        <w:t>)</w:t>
      </w:r>
    </w:p>
    <w:p w:rsidR="00440E50" w:rsidRPr="007D310F" w:rsidRDefault="00440E50" w:rsidP="00440E50">
      <w:pPr>
        <w:rPr>
          <w:sz w:val="24"/>
          <w:szCs w:val="24"/>
          <w:u w:val="single"/>
        </w:rPr>
      </w:pPr>
    </w:p>
    <w:p w:rsidR="00DD5223" w:rsidRPr="00DD5223" w:rsidRDefault="00DD5223" w:rsidP="00DD5223">
      <w:pPr>
        <w:rPr>
          <w:b/>
          <w:sz w:val="24"/>
          <w:szCs w:val="24"/>
        </w:rPr>
      </w:pPr>
      <w:r w:rsidRPr="007D310F">
        <w:rPr>
          <w:b/>
          <w:sz w:val="24"/>
          <w:szCs w:val="24"/>
        </w:rPr>
        <w:t xml:space="preserve">Override (s) </w:t>
      </w:r>
      <w:r>
        <w:rPr>
          <w:b/>
          <w:sz w:val="24"/>
          <w:szCs w:val="24"/>
        </w:rPr>
        <w:t xml:space="preserve">type </w:t>
      </w:r>
      <w:r w:rsidRPr="007D310F">
        <w:rPr>
          <w:b/>
          <w:sz w:val="24"/>
          <w:szCs w:val="24"/>
        </w:rPr>
        <w:t>needed:</w:t>
      </w:r>
      <w:r>
        <w:rPr>
          <w:b/>
          <w:sz w:val="24"/>
          <w:szCs w:val="24"/>
        </w:rPr>
        <w:t xml:space="preserve">  </w:t>
      </w:r>
      <w:sdt>
        <w:sdtPr>
          <w:rPr>
            <w:rStyle w:val="Style1"/>
            <w:u w:val="none"/>
          </w:rPr>
          <w:id w:val="-1073815389"/>
          <w:placeholder>
            <w:docPart w:val="9EEA0644ACCA4566B2B731766A9E7FAC"/>
          </w:placeholder>
          <w:dropDownList>
            <w:listItem w:displayText="Choose an item." w:value=""/>
            <w:listItem w:displayText="APPR" w:value="APPR"/>
            <w:listItem w:displayText="COLLEGE" w:value="COLLEGE"/>
            <w:listItem w:displayText="PREQ" w:value="PREQ"/>
            <w:listItem w:displayText="OTHER - SPECIFY TYPE NEEDED" w:value="OTHER - SPECIFY TYPE NEEDED"/>
          </w:dropDownList>
        </w:sdtPr>
        <w:sdtEndPr>
          <w:rPr>
            <w:rStyle w:val="a0"/>
            <w:sz w:val="24"/>
            <w:szCs w:val="24"/>
          </w:rPr>
        </w:sdtEndPr>
        <w:sdtContent>
          <w:r w:rsidR="006B021B">
            <w:rPr>
              <w:rStyle w:val="Style1"/>
              <w:u w:val="none"/>
            </w:rPr>
            <w:t>PREQ</w:t>
          </w:r>
        </w:sdtContent>
      </w:sdt>
      <w:r w:rsidRPr="007D310F">
        <w:rPr>
          <w:sz w:val="24"/>
          <w:szCs w:val="24"/>
        </w:rPr>
        <w:t xml:space="preserve"> (</w:t>
      </w:r>
      <w:r>
        <w:rPr>
          <w:sz w:val="24"/>
          <w:szCs w:val="24"/>
        </w:rPr>
        <w:t>3</w:t>
      </w:r>
      <w:r w:rsidRPr="007D310F">
        <w:rPr>
          <w:sz w:val="24"/>
          <w:szCs w:val="24"/>
        </w:rPr>
        <w:t>)</w:t>
      </w:r>
    </w:p>
    <w:p w:rsidR="00A022CF" w:rsidRDefault="00A022CF" w:rsidP="00AE106A">
      <w:pPr>
        <w:rPr>
          <w:sz w:val="24"/>
          <w:szCs w:val="24"/>
        </w:rPr>
      </w:pPr>
    </w:p>
    <w:p w:rsidR="00AE106A" w:rsidRDefault="00AE106A" w:rsidP="00ED1545">
      <w:pPr>
        <w:numPr>
          <w:ilvl w:val="0"/>
          <w:numId w:val="4"/>
        </w:numPr>
        <w:rPr>
          <w:sz w:val="24"/>
          <w:szCs w:val="24"/>
          <w:u w:val="single"/>
        </w:rPr>
      </w:pPr>
      <w:r w:rsidRPr="00AE106A">
        <w:rPr>
          <w:b/>
          <w:sz w:val="24"/>
          <w:szCs w:val="24"/>
        </w:rPr>
        <w:t xml:space="preserve">Thesis, Project, </w:t>
      </w:r>
      <w:proofErr w:type="gramStart"/>
      <w:r w:rsidRPr="00AE106A">
        <w:rPr>
          <w:b/>
          <w:sz w:val="24"/>
          <w:szCs w:val="24"/>
        </w:rPr>
        <w:t>Readings</w:t>
      </w:r>
      <w:proofErr w:type="gramEnd"/>
      <w:r w:rsidRPr="00AE106A">
        <w:rPr>
          <w:b/>
          <w:sz w:val="24"/>
          <w:szCs w:val="24"/>
        </w:rPr>
        <w:t xml:space="preserve"> course advisor: </w:t>
      </w:r>
      <w:r w:rsidR="00BD1E00">
        <w:rPr>
          <w:b/>
          <w:sz w:val="24"/>
          <w:szCs w:val="24"/>
        </w:rPr>
        <w:t xml:space="preserve"> </w:t>
      </w:r>
      <w:sdt>
        <w:sdtPr>
          <w:rPr>
            <w:sz w:val="24"/>
            <w:szCs w:val="24"/>
            <w:u w:val="single"/>
          </w:rPr>
          <w:id w:val="-1367975893"/>
          <w:placeholder>
            <w:docPart w:val="0B47856AE96C486BAF0F76CDF8A409CB"/>
          </w:placeholder>
          <w:showingPlcHdr/>
        </w:sdtPr>
        <w:sdtEndPr/>
        <w:sdtContent>
          <w:bookmarkStart w:id="0" w:name="_GoBack"/>
          <w:r w:rsidR="009D7163" w:rsidRPr="006C3497">
            <w:rPr>
              <w:rStyle w:val="ae"/>
              <w:u w:val="single"/>
            </w:rPr>
            <w:t>Click here to enter text.</w:t>
          </w:r>
          <w:bookmarkEnd w:id="0"/>
        </w:sdtContent>
      </w:sdt>
    </w:p>
    <w:p w:rsidR="00E4014E" w:rsidRPr="00E4014E" w:rsidRDefault="00E4014E" w:rsidP="00E4014E">
      <w:pPr>
        <w:ind w:left="720"/>
        <w:rPr>
          <w:sz w:val="24"/>
          <w:szCs w:val="24"/>
          <w:u w:val="single"/>
        </w:rPr>
      </w:pPr>
    </w:p>
    <w:p w:rsidR="00AE106A" w:rsidRPr="00E4014E" w:rsidRDefault="00E4014E" w:rsidP="00AE106A">
      <w:pPr>
        <w:numPr>
          <w:ilvl w:val="0"/>
          <w:numId w:val="4"/>
        </w:numPr>
        <w:rPr>
          <w:sz w:val="24"/>
          <w:szCs w:val="24"/>
          <w:u w:val="single"/>
        </w:rPr>
      </w:pPr>
      <w:r w:rsidRPr="00002508">
        <w:rPr>
          <w:b/>
          <w:sz w:val="24"/>
          <w:szCs w:val="24"/>
        </w:rPr>
        <w:t>Did you discuss this course selection with your advisor?</w:t>
      </w:r>
      <w:r>
        <w:rPr>
          <w:sz w:val="24"/>
          <w:szCs w:val="24"/>
        </w:rPr>
        <w:t xml:space="preserve"> </w:t>
      </w:r>
      <w:r w:rsidR="00002508">
        <w:rPr>
          <w:sz w:val="24"/>
          <w:szCs w:val="24"/>
        </w:rPr>
        <w:t xml:space="preserve">         Yes: </w:t>
      </w:r>
      <w:sdt>
        <w:sdtPr>
          <w:rPr>
            <w:sz w:val="24"/>
            <w:szCs w:val="24"/>
          </w:rPr>
          <w:id w:val="20659897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D7163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002508">
        <w:rPr>
          <w:sz w:val="24"/>
          <w:szCs w:val="24"/>
        </w:rPr>
        <w:t xml:space="preserve">  No: </w:t>
      </w:r>
      <w:sdt>
        <w:sdtPr>
          <w:rPr>
            <w:sz w:val="24"/>
            <w:szCs w:val="24"/>
          </w:rPr>
          <w:id w:val="7685860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2508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</w:p>
    <w:p w:rsidR="00E4014E" w:rsidRPr="00E4014E" w:rsidRDefault="000231BE" w:rsidP="00E4014E">
      <w:pPr>
        <w:rPr>
          <w:sz w:val="24"/>
          <w:szCs w:val="24"/>
          <w:u w:val="single"/>
        </w:rPr>
      </w:pPr>
      <w:r w:rsidRPr="00267045">
        <w:rPr>
          <w:b/>
          <w:noProof/>
          <w:sz w:val="23"/>
          <w:szCs w:val="23"/>
          <w:lang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8DB74AF" wp14:editId="76184B44">
                <wp:simplePos x="0" y="0"/>
                <wp:positionH relativeFrom="column">
                  <wp:posOffset>-247650</wp:posOffset>
                </wp:positionH>
                <wp:positionV relativeFrom="paragraph">
                  <wp:posOffset>119380</wp:posOffset>
                </wp:positionV>
                <wp:extent cx="6429375" cy="16192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F37" w:rsidRPr="00267045" w:rsidRDefault="00D82F37" w:rsidP="00D82F37">
                            <w:pPr>
                              <w:pStyle w:val="text2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267045">
                              <w:rPr>
                                <w:rFonts w:eastAsia="Gulim"/>
                                <w:b/>
                                <w:bCs/>
                                <w:i/>
                                <w:iCs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  <w:t xml:space="preserve">Minimum </w:t>
                            </w:r>
                            <w:r>
                              <w:rPr>
                                <w:rFonts w:eastAsia="Gulim"/>
                                <w:b/>
                                <w:bCs/>
                                <w:i/>
                                <w:iCs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  <w:t xml:space="preserve">Master’s </w:t>
                            </w:r>
                            <w:r w:rsidRPr="00267045">
                              <w:rPr>
                                <w:rFonts w:eastAsia="Gulim"/>
                                <w:b/>
                                <w:bCs/>
                                <w:i/>
                                <w:iCs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  <w:t>Degree Requirements</w:t>
                            </w:r>
                          </w:p>
                          <w:p w:rsidR="00D82F37" w:rsidRPr="00267045" w:rsidRDefault="00D82F37" w:rsidP="00D82F37">
                            <w:pPr>
                              <w:pStyle w:val="ad"/>
                              <w:numPr>
                                <w:ilvl w:val="2"/>
                                <w:numId w:val="7"/>
                              </w:numPr>
                              <w:ind w:left="810" w:hanging="270"/>
                              <w:rPr>
                                <w:rFonts w:eastAsia="Gulim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267045">
                              <w:rPr>
                                <w:rFonts w:eastAsia="Gulim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  <w:t>30 semester hours of graduate work - NO audit credits</w:t>
                            </w:r>
                          </w:p>
                          <w:p w:rsidR="00D82F37" w:rsidRPr="00267045" w:rsidRDefault="00D82F37" w:rsidP="00D82F37">
                            <w:pPr>
                              <w:pStyle w:val="ad"/>
                              <w:numPr>
                                <w:ilvl w:val="2"/>
                                <w:numId w:val="7"/>
                              </w:numPr>
                              <w:ind w:left="810" w:hanging="270"/>
                              <w:rPr>
                                <w:rFonts w:eastAsia="Gulim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267045">
                              <w:rPr>
                                <w:rFonts w:eastAsia="Gulim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  <w:t>30 hours of 300 and 400 level courses</w:t>
                            </w:r>
                          </w:p>
                          <w:p w:rsidR="00D82F37" w:rsidRPr="00267045" w:rsidRDefault="00D82F37" w:rsidP="00D82F37">
                            <w:pPr>
                              <w:pStyle w:val="ad"/>
                              <w:numPr>
                                <w:ilvl w:val="2"/>
                                <w:numId w:val="7"/>
                              </w:numPr>
                              <w:ind w:left="810" w:hanging="270"/>
                              <w:rPr>
                                <w:rFonts w:eastAsia="Gulim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267045">
                              <w:rPr>
                                <w:rFonts w:eastAsia="Gulim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  <w:t>at least 18 hours at the 400 level</w:t>
                            </w:r>
                          </w:p>
                          <w:p w:rsidR="00D82F37" w:rsidRPr="00267045" w:rsidRDefault="00D82F37" w:rsidP="00D82F37">
                            <w:pPr>
                              <w:pStyle w:val="ad"/>
                              <w:numPr>
                                <w:ilvl w:val="2"/>
                                <w:numId w:val="7"/>
                              </w:numPr>
                              <w:ind w:left="810" w:hanging="270"/>
                              <w:rPr>
                                <w:rFonts w:eastAsia="Gulim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267045">
                              <w:rPr>
                                <w:rFonts w:eastAsia="Gulim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  <w:t>at least 15 hours at the 400 level in ISE or MSE</w:t>
                            </w:r>
                          </w:p>
                          <w:p w:rsidR="00D82F37" w:rsidRPr="00267045" w:rsidRDefault="00D82F37" w:rsidP="00D82F37">
                            <w:pPr>
                              <w:pStyle w:val="ad"/>
                              <w:numPr>
                                <w:ilvl w:val="2"/>
                                <w:numId w:val="7"/>
                              </w:numPr>
                              <w:ind w:left="810" w:hanging="270"/>
                              <w:rPr>
                                <w:rFonts w:eastAsia="Gulim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267045">
                              <w:rPr>
                                <w:rFonts w:eastAsia="Gulim"/>
                                <w:b/>
                                <w:sz w:val="22"/>
                                <w:szCs w:val="22"/>
                                <w:lang w:eastAsia="ko-KR"/>
                              </w:rPr>
                              <w:t>ISE</w:t>
                            </w:r>
                            <w:r w:rsidRPr="00267045">
                              <w:rPr>
                                <w:rFonts w:eastAsia="Gulim"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Pr="00267045">
                              <w:rPr>
                                <w:rFonts w:eastAsia="Gulim"/>
                                <w:b/>
                                <w:sz w:val="22"/>
                                <w:szCs w:val="22"/>
                                <w:lang w:eastAsia="ko-KR"/>
                              </w:rPr>
                              <w:t>Program</w:t>
                            </w:r>
                            <w:r w:rsidRPr="00267045">
                              <w:rPr>
                                <w:rFonts w:eastAsia="Gulim"/>
                                <w:sz w:val="22"/>
                                <w:szCs w:val="22"/>
                                <w:lang w:eastAsia="ko-KR"/>
                              </w:rPr>
                              <w:t xml:space="preserve"> - maximum of 9</w:t>
                            </w:r>
                            <w:r>
                              <w:rPr>
                                <w:rFonts w:eastAsia="Gulim"/>
                                <w:sz w:val="22"/>
                                <w:szCs w:val="22"/>
                                <w:lang w:eastAsia="ko-KR"/>
                              </w:rPr>
                              <w:t xml:space="preserve"> credit </w:t>
                            </w:r>
                            <w:r w:rsidRPr="00267045">
                              <w:rPr>
                                <w:rFonts w:eastAsia="Gulim"/>
                                <w:sz w:val="22"/>
                                <w:szCs w:val="22"/>
                                <w:lang w:eastAsia="ko-KR"/>
                              </w:rPr>
                              <w:t xml:space="preserve"> hours at 300 or 400 level from outside the major</w:t>
                            </w:r>
                          </w:p>
                          <w:p w:rsidR="00D82F37" w:rsidRPr="000231BE" w:rsidRDefault="00D82F37" w:rsidP="00D82F37">
                            <w:pPr>
                              <w:pStyle w:val="ad"/>
                              <w:numPr>
                                <w:ilvl w:val="2"/>
                                <w:numId w:val="7"/>
                              </w:numPr>
                              <w:ind w:left="810" w:hanging="270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267045">
                              <w:rPr>
                                <w:rFonts w:eastAsia="Gulim"/>
                                <w:b/>
                                <w:sz w:val="22"/>
                                <w:szCs w:val="22"/>
                                <w:lang w:eastAsia="ko-KR"/>
                              </w:rPr>
                              <w:t>MGSE</w:t>
                            </w:r>
                            <w:r w:rsidRPr="00267045">
                              <w:rPr>
                                <w:rFonts w:eastAsia="Gulim"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Pr="00267045">
                              <w:rPr>
                                <w:rFonts w:eastAsia="Gulim"/>
                                <w:b/>
                                <w:sz w:val="22"/>
                                <w:szCs w:val="22"/>
                                <w:lang w:eastAsia="ko-KR"/>
                              </w:rPr>
                              <w:t>Program</w:t>
                            </w:r>
                            <w:r w:rsidRPr="00267045">
                              <w:rPr>
                                <w:rFonts w:eastAsia="Gulim"/>
                                <w:sz w:val="22"/>
                                <w:szCs w:val="22"/>
                                <w:lang w:eastAsia="ko-KR"/>
                              </w:rPr>
                              <w:t xml:space="preserve"> – Limit 9 </w:t>
                            </w:r>
                            <w:r>
                              <w:rPr>
                                <w:rFonts w:eastAsia="Gulim"/>
                                <w:sz w:val="22"/>
                                <w:szCs w:val="22"/>
                                <w:lang w:eastAsia="ko-KR"/>
                              </w:rPr>
                              <w:t xml:space="preserve">credit hours </w:t>
                            </w:r>
                            <w:r w:rsidRPr="00267045">
                              <w:rPr>
                                <w:rFonts w:eastAsia="Gulim"/>
                                <w:sz w:val="22"/>
                                <w:szCs w:val="22"/>
                                <w:lang w:eastAsia="ko-KR"/>
                              </w:rPr>
                              <w:t>from CBE (Business)</w:t>
                            </w:r>
                          </w:p>
                          <w:p w:rsidR="000231BE" w:rsidRDefault="000231BE" w:rsidP="000231BE">
                            <w:pPr>
                              <w:pStyle w:val="ad"/>
                              <w:numPr>
                                <w:ilvl w:val="2"/>
                                <w:numId w:val="7"/>
                              </w:numPr>
                              <w:ind w:left="810" w:hanging="270"/>
                              <w:rPr>
                                <w:b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D555DD">
                              <w:rPr>
                                <w:b/>
                                <w:sz w:val="22"/>
                                <w:szCs w:val="22"/>
                                <w:lang w:eastAsia="zh-CN"/>
                              </w:rPr>
                              <w:t xml:space="preserve">ISE 328 is for background work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eastAsia="zh-CN"/>
                              </w:rPr>
                              <w:t xml:space="preserve">only </w:t>
                            </w:r>
                            <w:r w:rsidRPr="00D555DD">
                              <w:rPr>
                                <w:b/>
                                <w:sz w:val="22"/>
                                <w:szCs w:val="22"/>
                                <w:lang w:eastAsia="zh-CN"/>
                              </w:rPr>
                              <w:t>and will not count toward 30 credits for master’s degree.</w:t>
                            </w:r>
                          </w:p>
                          <w:p w:rsidR="000231BE" w:rsidRPr="00267045" w:rsidRDefault="000231BE" w:rsidP="000231BE">
                            <w:pPr>
                              <w:pStyle w:val="ad"/>
                              <w:ind w:left="810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B74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5pt;margin-top:9.4pt;width:506.25pt;height:127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yu6Jg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">
                <v:textbox>
                  <w:txbxContent>
                    <w:p w:rsidR="00D82F37" w:rsidRPr="00267045" w:rsidRDefault="00D82F37" w:rsidP="00D82F37">
                      <w:pPr>
                        <w:pStyle w:val="text2"/>
                        <w:jc w:val="center"/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 w:rsidRPr="00267045">
                        <w:rPr>
                          <w:rFonts w:eastAsia="Gulim"/>
                          <w:b/>
                          <w:bCs/>
                          <w:i/>
                          <w:iCs/>
                          <w:color w:val="000000"/>
                          <w:sz w:val="22"/>
                          <w:szCs w:val="22"/>
                          <w:lang w:eastAsia="ko-KR"/>
                        </w:rPr>
                        <w:t xml:space="preserve">Minimum </w:t>
                      </w:r>
                      <w:r>
                        <w:rPr>
                          <w:rFonts w:eastAsia="Gulim"/>
                          <w:b/>
                          <w:bCs/>
                          <w:i/>
                          <w:iCs/>
                          <w:color w:val="000000"/>
                          <w:sz w:val="22"/>
                          <w:szCs w:val="22"/>
                          <w:lang w:eastAsia="ko-KR"/>
                        </w:rPr>
                        <w:t xml:space="preserve">Master’s </w:t>
                      </w:r>
                      <w:r w:rsidRPr="00267045">
                        <w:rPr>
                          <w:rFonts w:eastAsia="Gulim"/>
                          <w:b/>
                          <w:bCs/>
                          <w:i/>
                          <w:iCs/>
                          <w:color w:val="000000"/>
                          <w:sz w:val="22"/>
                          <w:szCs w:val="22"/>
                          <w:lang w:eastAsia="ko-KR"/>
                        </w:rPr>
                        <w:t>Degree Requirements</w:t>
                      </w:r>
                    </w:p>
                    <w:p w:rsidR="00D82F37" w:rsidRPr="00267045" w:rsidRDefault="00D82F37" w:rsidP="00D82F37">
                      <w:pPr>
                        <w:pStyle w:val="ad"/>
                        <w:numPr>
                          <w:ilvl w:val="2"/>
                          <w:numId w:val="7"/>
                        </w:numPr>
                        <w:ind w:left="810" w:hanging="270"/>
                        <w:rPr>
                          <w:rFonts w:eastAsia="Gulim"/>
                          <w:color w:val="000000"/>
                          <w:sz w:val="22"/>
                          <w:szCs w:val="22"/>
                          <w:lang w:eastAsia="ko-KR"/>
                        </w:rPr>
                      </w:pPr>
                      <w:r w:rsidRPr="00267045">
                        <w:rPr>
                          <w:rFonts w:eastAsia="Gulim"/>
                          <w:color w:val="000000"/>
                          <w:sz w:val="22"/>
                          <w:szCs w:val="22"/>
                          <w:lang w:eastAsia="ko-KR"/>
                        </w:rPr>
                        <w:t>30 semester hours of graduate work - NO audit credits</w:t>
                      </w:r>
                    </w:p>
                    <w:p w:rsidR="00D82F37" w:rsidRPr="00267045" w:rsidRDefault="00D82F37" w:rsidP="00D82F37">
                      <w:pPr>
                        <w:pStyle w:val="ad"/>
                        <w:numPr>
                          <w:ilvl w:val="2"/>
                          <w:numId w:val="7"/>
                        </w:numPr>
                        <w:ind w:left="810" w:hanging="270"/>
                        <w:rPr>
                          <w:rFonts w:eastAsia="Gulim"/>
                          <w:color w:val="000000"/>
                          <w:sz w:val="22"/>
                          <w:szCs w:val="22"/>
                          <w:lang w:eastAsia="ko-KR"/>
                        </w:rPr>
                      </w:pPr>
                      <w:r w:rsidRPr="00267045">
                        <w:rPr>
                          <w:rFonts w:eastAsia="Gulim"/>
                          <w:color w:val="000000"/>
                          <w:sz w:val="22"/>
                          <w:szCs w:val="22"/>
                          <w:lang w:eastAsia="ko-KR"/>
                        </w:rPr>
                        <w:t>30 hours of 300 and 400 level courses</w:t>
                      </w:r>
                    </w:p>
                    <w:p w:rsidR="00D82F37" w:rsidRPr="00267045" w:rsidRDefault="00D82F37" w:rsidP="00D82F37">
                      <w:pPr>
                        <w:pStyle w:val="ad"/>
                        <w:numPr>
                          <w:ilvl w:val="2"/>
                          <w:numId w:val="7"/>
                        </w:numPr>
                        <w:ind w:left="810" w:hanging="270"/>
                        <w:rPr>
                          <w:rFonts w:eastAsia="Gulim"/>
                          <w:color w:val="000000"/>
                          <w:sz w:val="22"/>
                          <w:szCs w:val="22"/>
                          <w:lang w:eastAsia="ko-KR"/>
                        </w:rPr>
                      </w:pPr>
                      <w:r w:rsidRPr="00267045">
                        <w:rPr>
                          <w:rFonts w:eastAsia="Gulim"/>
                          <w:color w:val="000000"/>
                          <w:sz w:val="22"/>
                          <w:szCs w:val="22"/>
                          <w:lang w:eastAsia="ko-KR"/>
                        </w:rPr>
                        <w:t>at least 18 hours at the 400 level</w:t>
                      </w:r>
                    </w:p>
                    <w:p w:rsidR="00D82F37" w:rsidRPr="00267045" w:rsidRDefault="00D82F37" w:rsidP="00D82F37">
                      <w:pPr>
                        <w:pStyle w:val="ad"/>
                        <w:numPr>
                          <w:ilvl w:val="2"/>
                          <w:numId w:val="7"/>
                        </w:numPr>
                        <w:ind w:left="810" w:hanging="270"/>
                        <w:rPr>
                          <w:rFonts w:eastAsia="Gulim"/>
                          <w:color w:val="000000"/>
                          <w:sz w:val="22"/>
                          <w:szCs w:val="22"/>
                          <w:lang w:eastAsia="ko-KR"/>
                        </w:rPr>
                      </w:pPr>
                      <w:r w:rsidRPr="00267045">
                        <w:rPr>
                          <w:rFonts w:eastAsia="Gulim"/>
                          <w:color w:val="000000"/>
                          <w:sz w:val="22"/>
                          <w:szCs w:val="22"/>
                          <w:lang w:eastAsia="ko-KR"/>
                        </w:rPr>
                        <w:t>at least 15 hours at the 400 level in ISE or MSE</w:t>
                      </w:r>
                    </w:p>
                    <w:p w:rsidR="00D82F37" w:rsidRPr="00267045" w:rsidRDefault="00D82F37" w:rsidP="00D82F37">
                      <w:pPr>
                        <w:pStyle w:val="ad"/>
                        <w:numPr>
                          <w:ilvl w:val="2"/>
                          <w:numId w:val="7"/>
                        </w:numPr>
                        <w:ind w:left="810" w:hanging="270"/>
                        <w:rPr>
                          <w:rFonts w:eastAsia="Gulim"/>
                          <w:sz w:val="22"/>
                          <w:szCs w:val="22"/>
                          <w:lang w:eastAsia="ko-KR"/>
                        </w:rPr>
                      </w:pPr>
                      <w:r w:rsidRPr="00267045">
                        <w:rPr>
                          <w:rFonts w:eastAsia="Gulim"/>
                          <w:b/>
                          <w:sz w:val="22"/>
                          <w:szCs w:val="22"/>
                          <w:lang w:eastAsia="ko-KR"/>
                        </w:rPr>
                        <w:t>ISE</w:t>
                      </w:r>
                      <w:r w:rsidRPr="00267045">
                        <w:rPr>
                          <w:rFonts w:eastAsia="Gulim"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Pr="00267045">
                        <w:rPr>
                          <w:rFonts w:eastAsia="Gulim"/>
                          <w:b/>
                          <w:sz w:val="22"/>
                          <w:szCs w:val="22"/>
                          <w:lang w:eastAsia="ko-KR"/>
                        </w:rPr>
                        <w:t>Program</w:t>
                      </w:r>
                      <w:r w:rsidRPr="00267045">
                        <w:rPr>
                          <w:rFonts w:eastAsia="Gulim"/>
                          <w:sz w:val="22"/>
                          <w:szCs w:val="22"/>
                          <w:lang w:eastAsia="ko-KR"/>
                        </w:rPr>
                        <w:t xml:space="preserve"> - maximum of 9</w:t>
                      </w:r>
                      <w:r>
                        <w:rPr>
                          <w:rFonts w:eastAsia="Gulim"/>
                          <w:sz w:val="22"/>
                          <w:szCs w:val="22"/>
                          <w:lang w:eastAsia="ko-KR"/>
                        </w:rPr>
                        <w:t xml:space="preserve"> credit </w:t>
                      </w:r>
                      <w:r w:rsidRPr="00267045">
                        <w:rPr>
                          <w:rFonts w:eastAsia="Gulim"/>
                          <w:sz w:val="22"/>
                          <w:szCs w:val="22"/>
                          <w:lang w:eastAsia="ko-KR"/>
                        </w:rPr>
                        <w:t xml:space="preserve"> hours at 300 or 400 level from outside the major</w:t>
                      </w:r>
                    </w:p>
                    <w:p w:rsidR="00D82F37" w:rsidRPr="000231BE" w:rsidRDefault="00D82F37" w:rsidP="00D82F37">
                      <w:pPr>
                        <w:pStyle w:val="ad"/>
                        <w:numPr>
                          <w:ilvl w:val="2"/>
                          <w:numId w:val="7"/>
                        </w:numPr>
                        <w:ind w:left="810" w:hanging="270"/>
                        <w:rPr>
                          <w:sz w:val="22"/>
                          <w:szCs w:val="22"/>
                          <w:lang w:eastAsia="zh-CN"/>
                        </w:rPr>
                      </w:pPr>
                      <w:r w:rsidRPr="00267045">
                        <w:rPr>
                          <w:rFonts w:eastAsia="Gulim"/>
                          <w:b/>
                          <w:sz w:val="22"/>
                          <w:szCs w:val="22"/>
                          <w:lang w:eastAsia="ko-KR"/>
                        </w:rPr>
                        <w:t>MGSE</w:t>
                      </w:r>
                      <w:r w:rsidRPr="00267045">
                        <w:rPr>
                          <w:rFonts w:eastAsia="Gulim"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Pr="00267045">
                        <w:rPr>
                          <w:rFonts w:eastAsia="Gulim"/>
                          <w:b/>
                          <w:sz w:val="22"/>
                          <w:szCs w:val="22"/>
                          <w:lang w:eastAsia="ko-KR"/>
                        </w:rPr>
                        <w:t>Program</w:t>
                      </w:r>
                      <w:r w:rsidRPr="00267045">
                        <w:rPr>
                          <w:rFonts w:eastAsia="Gulim"/>
                          <w:sz w:val="22"/>
                          <w:szCs w:val="22"/>
                          <w:lang w:eastAsia="ko-KR"/>
                        </w:rPr>
                        <w:t xml:space="preserve"> – Limit 9 </w:t>
                      </w:r>
                      <w:r>
                        <w:rPr>
                          <w:rFonts w:eastAsia="Gulim"/>
                          <w:sz w:val="22"/>
                          <w:szCs w:val="22"/>
                          <w:lang w:eastAsia="ko-KR"/>
                        </w:rPr>
                        <w:t xml:space="preserve">credit hours </w:t>
                      </w:r>
                      <w:r w:rsidRPr="00267045">
                        <w:rPr>
                          <w:rFonts w:eastAsia="Gulim"/>
                          <w:sz w:val="22"/>
                          <w:szCs w:val="22"/>
                          <w:lang w:eastAsia="ko-KR"/>
                        </w:rPr>
                        <w:t>from CBE (Business)</w:t>
                      </w:r>
                    </w:p>
                    <w:p w:rsidR="000231BE" w:rsidRDefault="000231BE" w:rsidP="000231BE">
                      <w:pPr>
                        <w:pStyle w:val="ad"/>
                        <w:numPr>
                          <w:ilvl w:val="2"/>
                          <w:numId w:val="7"/>
                        </w:numPr>
                        <w:ind w:left="810" w:hanging="270"/>
                        <w:rPr>
                          <w:b/>
                          <w:sz w:val="22"/>
                          <w:szCs w:val="22"/>
                          <w:lang w:eastAsia="zh-CN"/>
                        </w:rPr>
                      </w:pPr>
                      <w:r w:rsidRPr="00D555DD">
                        <w:rPr>
                          <w:b/>
                          <w:sz w:val="22"/>
                          <w:szCs w:val="22"/>
                          <w:lang w:eastAsia="zh-CN"/>
                        </w:rPr>
                        <w:t xml:space="preserve">ISE 328 is for background work </w:t>
                      </w:r>
                      <w:r>
                        <w:rPr>
                          <w:b/>
                          <w:sz w:val="22"/>
                          <w:szCs w:val="22"/>
                          <w:lang w:eastAsia="zh-CN"/>
                        </w:rPr>
                        <w:t xml:space="preserve">only </w:t>
                      </w:r>
                      <w:r w:rsidRPr="00D555DD">
                        <w:rPr>
                          <w:b/>
                          <w:sz w:val="22"/>
                          <w:szCs w:val="22"/>
                          <w:lang w:eastAsia="zh-CN"/>
                        </w:rPr>
                        <w:t>and will not count toward 30 credits for master’s degree.</w:t>
                      </w:r>
                    </w:p>
                    <w:p w:rsidR="000231BE" w:rsidRPr="00267045" w:rsidRDefault="000231BE" w:rsidP="000231BE">
                      <w:pPr>
                        <w:pStyle w:val="ad"/>
                        <w:ind w:left="810"/>
                        <w:rPr>
                          <w:sz w:val="22"/>
                          <w:szCs w:val="22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82F37" w:rsidRPr="00267045" w:rsidRDefault="00D82F37" w:rsidP="00D82F37">
      <w:pPr>
        <w:pStyle w:val="ac"/>
        <w:rPr>
          <w:b/>
          <w:sz w:val="23"/>
          <w:szCs w:val="23"/>
          <w:lang w:eastAsia="zh-CN"/>
        </w:rPr>
      </w:pPr>
    </w:p>
    <w:p w:rsidR="00440E50" w:rsidRDefault="00440E50" w:rsidP="007D310F">
      <w:pPr>
        <w:rPr>
          <w:b/>
          <w:sz w:val="24"/>
          <w:szCs w:val="24"/>
        </w:rPr>
      </w:pPr>
    </w:p>
    <w:p w:rsidR="00D82F37" w:rsidRDefault="00D82F37" w:rsidP="007D310F">
      <w:pPr>
        <w:rPr>
          <w:b/>
          <w:sz w:val="24"/>
          <w:szCs w:val="24"/>
        </w:rPr>
      </w:pPr>
    </w:p>
    <w:p w:rsidR="00D82F37" w:rsidRDefault="00D82F37" w:rsidP="007D310F">
      <w:pPr>
        <w:rPr>
          <w:b/>
          <w:sz w:val="24"/>
          <w:szCs w:val="24"/>
        </w:rPr>
      </w:pPr>
    </w:p>
    <w:p w:rsidR="00D82F37" w:rsidRDefault="00D82F37" w:rsidP="007D310F">
      <w:pPr>
        <w:rPr>
          <w:b/>
          <w:sz w:val="24"/>
          <w:szCs w:val="24"/>
        </w:rPr>
      </w:pPr>
    </w:p>
    <w:p w:rsidR="00D82F37" w:rsidRDefault="00D82F37" w:rsidP="007D310F">
      <w:pPr>
        <w:rPr>
          <w:b/>
          <w:sz w:val="24"/>
          <w:szCs w:val="24"/>
        </w:rPr>
      </w:pPr>
    </w:p>
    <w:p w:rsidR="00D82F37" w:rsidRDefault="00D82F37" w:rsidP="007D310F">
      <w:pPr>
        <w:rPr>
          <w:b/>
          <w:sz w:val="24"/>
          <w:szCs w:val="24"/>
        </w:rPr>
      </w:pPr>
    </w:p>
    <w:p w:rsidR="00485435" w:rsidRPr="00C121D5" w:rsidRDefault="00957F8F" w:rsidP="000231BE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2" w:color="auto"/>
        </w:pBdr>
        <w:rPr>
          <w:b/>
          <w:sz w:val="24"/>
          <w:szCs w:val="24"/>
        </w:rPr>
      </w:pPr>
      <w:r w:rsidRPr="00957F8F">
        <w:rPr>
          <w:b/>
          <w:sz w:val="24"/>
          <w:szCs w:val="24"/>
        </w:rPr>
        <w:t xml:space="preserve">The </w:t>
      </w:r>
      <w:r w:rsidR="007770A7" w:rsidRPr="00957F8F">
        <w:rPr>
          <w:b/>
          <w:sz w:val="24"/>
          <w:szCs w:val="24"/>
        </w:rPr>
        <w:t>Banner default is 10 credits</w:t>
      </w:r>
      <w:r w:rsidRPr="00957F8F">
        <w:rPr>
          <w:b/>
          <w:sz w:val="24"/>
          <w:szCs w:val="24"/>
        </w:rPr>
        <w:t xml:space="preserve"> as the maximum</w:t>
      </w:r>
      <w:r w:rsidR="007770A7" w:rsidRPr="00957F8F">
        <w:rPr>
          <w:b/>
          <w:sz w:val="24"/>
          <w:szCs w:val="24"/>
        </w:rPr>
        <w:t>.</w:t>
      </w:r>
      <w:r w:rsidRPr="00957F8F">
        <w:rPr>
          <w:b/>
          <w:sz w:val="24"/>
          <w:szCs w:val="24"/>
        </w:rPr>
        <w:t xml:space="preserve">  If you want to take more than that, you will need to complete a graduate petition form.  Our department will not be permitted to increase </w:t>
      </w:r>
      <w:r>
        <w:rPr>
          <w:b/>
          <w:sz w:val="24"/>
          <w:szCs w:val="24"/>
        </w:rPr>
        <w:t xml:space="preserve">the </w:t>
      </w:r>
      <w:r w:rsidRPr="00957F8F">
        <w:rPr>
          <w:b/>
          <w:sz w:val="24"/>
          <w:szCs w:val="24"/>
        </w:rPr>
        <w:t>credits.</w:t>
      </w:r>
      <w:r>
        <w:rPr>
          <w:b/>
          <w:sz w:val="24"/>
          <w:szCs w:val="24"/>
        </w:rPr>
        <w:t xml:space="preserve">  The request for increase will be considered by the Registrar’s Office.</w:t>
      </w:r>
    </w:p>
    <w:sectPr w:rsidR="00485435" w:rsidRPr="00C121D5" w:rsidSect="00D82F37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C2607"/>
    <w:multiLevelType w:val="multilevel"/>
    <w:tmpl w:val="300EFC2E"/>
    <w:lvl w:ilvl="0">
      <w:start w:val="1977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88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16875FCC"/>
    <w:multiLevelType w:val="hybridMultilevel"/>
    <w:tmpl w:val="82A45C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615626"/>
    <w:multiLevelType w:val="hybridMultilevel"/>
    <w:tmpl w:val="C08666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CA5EC0"/>
    <w:multiLevelType w:val="hybridMultilevel"/>
    <w:tmpl w:val="78805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C2156"/>
    <w:multiLevelType w:val="singleLevel"/>
    <w:tmpl w:val="0D3AD89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46782CEE"/>
    <w:multiLevelType w:val="hybridMultilevel"/>
    <w:tmpl w:val="333831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41578A7"/>
    <w:multiLevelType w:val="singleLevel"/>
    <w:tmpl w:val="0E9E3B92"/>
    <w:lvl w:ilvl="0">
      <w:start w:val="1"/>
      <w:numFmt w:val="bullet"/>
      <w:pStyle w:val="01parapoint"/>
      <w:lvlText w:val="¶"/>
      <w:lvlJc w:val="left"/>
      <w:pPr>
        <w:tabs>
          <w:tab w:val="num" w:pos="1051"/>
        </w:tabs>
        <w:ind w:left="979" w:hanging="288"/>
      </w:pPr>
      <w:rPr>
        <w:rFonts w:ascii="Palatino" w:hAnsi="Palatino" w:hint="default"/>
      </w:rPr>
    </w:lvl>
  </w:abstractNum>
  <w:abstractNum w:abstractNumId="7">
    <w:nsid w:val="5B580281"/>
    <w:multiLevelType w:val="hybridMultilevel"/>
    <w:tmpl w:val="866EB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DE621C"/>
    <w:multiLevelType w:val="hybridMultilevel"/>
    <w:tmpl w:val="2A3CBE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ADD3AF3"/>
    <w:multiLevelType w:val="hybridMultilevel"/>
    <w:tmpl w:val="66B4A1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AFA1807"/>
    <w:multiLevelType w:val="hybridMultilevel"/>
    <w:tmpl w:val="FA3C72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10"/>
  </w:num>
  <w:num w:numId="6">
    <w:abstractNumId w:val="7"/>
  </w:num>
  <w:num w:numId="7">
    <w:abstractNumId w:val="3"/>
  </w:num>
  <w:num w:numId="8">
    <w:abstractNumId w:val="9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EMQicx/XCHUAVtDOIkKgXWSr+OU=" w:salt="BK9qefRuIgU6Gh1JnJe00A==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21B"/>
    <w:rsid w:val="00000803"/>
    <w:rsid w:val="00002508"/>
    <w:rsid w:val="000041CE"/>
    <w:rsid w:val="000072A3"/>
    <w:rsid w:val="0001181A"/>
    <w:rsid w:val="000167A5"/>
    <w:rsid w:val="000231BE"/>
    <w:rsid w:val="0005031A"/>
    <w:rsid w:val="000701E3"/>
    <w:rsid w:val="0007100E"/>
    <w:rsid w:val="000A632F"/>
    <w:rsid w:val="000E1B5F"/>
    <w:rsid w:val="00124334"/>
    <w:rsid w:val="00160831"/>
    <w:rsid w:val="001879F9"/>
    <w:rsid w:val="00187C26"/>
    <w:rsid w:val="00191FE0"/>
    <w:rsid w:val="001C563F"/>
    <w:rsid w:val="001E67B5"/>
    <w:rsid w:val="0025128C"/>
    <w:rsid w:val="00261335"/>
    <w:rsid w:val="00265867"/>
    <w:rsid w:val="002841BF"/>
    <w:rsid w:val="002845F7"/>
    <w:rsid w:val="00291E92"/>
    <w:rsid w:val="002B4E25"/>
    <w:rsid w:val="002B6A2B"/>
    <w:rsid w:val="002F229A"/>
    <w:rsid w:val="00302DA0"/>
    <w:rsid w:val="00317D8B"/>
    <w:rsid w:val="003236C3"/>
    <w:rsid w:val="0033364E"/>
    <w:rsid w:val="00353F65"/>
    <w:rsid w:val="00370F06"/>
    <w:rsid w:val="00394097"/>
    <w:rsid w:val="003A31D7"/>
    <w:rsid w:val="003C3647"/>
    <w:rsid w:val="003E7A46"/>
    <w:rsid w:val="003F1151"/>
    <w:rsid w:val="003F15AC"/>
    <w:rsid w:val="003F6BB4"/>
    <w:rsid w:val="00440E50"/>
    <w:rsid w:val="004578A4"/>
    <w:rsid w:val="00463074"/>
    <w:rsid w:val="004817D2"/>
    <w:rsid w:val="00485435"/>
    <w:rsid w:val="004964E5"/>
    <w:rsid w:val="004A2484"/>
    <w:rsid w:val="004C4560"/>
    <w:rsid w:val="004C4F3E"/>
    <w:rsid w:val="004F389C"/>
    <w:rsid w:val="0051203C"/>
    <w:rsid w:val="00546A7B"/>
    <w:rsid w:val="00553449"/>
    <w:rsid w:val="005574B5"/>
    <w:rsid w:val="00563FC3"/>
    <w:rsid w:val="00582C28"/>
    <w:rsid w:val="005F7FBC"/>
    <w:rsid w:val="00601291"/>
    <w:rsid w:val="00606460"/>
    <w:rsid w:val="006131AA"/>
    <w:rsid w:val="00642CBE"/>
    <w:rsid w:val="006559FA"/>
    <w:rsid w:val="006861DD"/>
    <w:rsid w:val="006B021B"/>
    <w:rsid w:val="006B4D8A"/>
    <w:rsid w:val="006B61A6"/>
    <w:rsid w:val="006C3497"/>
    <w:rsid w:val="006E6E45"/>
    <w:rsid w:val="006E6F3B"/>
    <w:rsid w:val="00722DA8"/>
    <w:rsid w:val="0073374B"/>
    <w:rsid w:val="00752793"/>
    <w:rsid w:val="007770A7"/>
    <w:rsid w:val="0079692F"/>
    <w:rsid w:val="00797A7B"/>
    <w:rsid w:val="007A1F78"/>
    <w:rsid w:val="007A64C1"/>
    <w:rsid w:val="007D310F"/>
    <w:rsid w:val="007E19BB"/>
    <w:rsid w:val="007E47FD"/>
    <w:rsid w:val="00824A32"/>
    <w:rsid w:val="00846AC3"/>
    <w:rsid w:val="00850413"/>
    <w:rsid w:val="00895282"/>
    <w:rsid w:val="008A585B"/>
    <w:rsid w:val="008A7649"/>
    <w:rsid w:val="008B6409"/>
    <w:rsid w:val="008C17D8"/>
    <w:rsid w:val="008D2873"/>
    <w:rsid w:val="008D31BD"/>
    <w:rsid w:val="00923426"/>
    <w:rsid w:val="00957F8F"/>
    <w:rsid w:val="00971920"/>
    <w:rsid w:val="00974C65"/>
    <w:rsid w:val="00974D2D"/>
    <w:rsid w:val="009B32FC"/>
    <w:rsid w:val="009C3936"/>
    <w:rsid w:val="009D0E38"/>
    <w:rsid w:val="009D619D"/>
    <w:rsid w:val="009D7163"/>
    <w:rsid w:val="009E33CA"/>
    <w:rsid w:val="00A022CF"/>
    <w:rsid w:val="00A47885"/>
    <w:rsid w:val="00A804EE"/>
    <w:rsid w:val="00AA40D3"/>
    <w:rsid w:val="00AC2E4A"/>
    <w:rsid w:val="00AE0EF9"/>
    <w:rsid w:val="00AE106A"/>
    <w:rsid w:val="00B01A6B"/>
    <w:rsid w:val="00B4670A"/>
    <w:rsid w:val="00B70959"/>
    <w:rsid w:val="00B7795C"/>
    <w:rsid w:val="00B9695F"/>
    <w:rsid w:val="00BD1E00"/>
    <w:rsid w:val="00C0030D"/>
    <w:rsid w:val="00C00BFF"/>
    <w:rsid w:val="00C121D5"/>
    <w:rsid w:val="00C141A5"/>
    <w:rsid w:val="00C278A6"/>
    <w:rsid w:val="00C361AB"/>
    <w:rsid w:val="00C366AA"/>
    <w:rsid w:val="00C40CE0"/>
    <w:rsid w:val="00C56885"/>
    <w:rsid w:val="00C83BFE"/>
    <w:rsid w:val="00CA57B8"/>
    <w:rsid w:val="00CB067B"/>
    <w:rsid w:val="00CC1057"/>
    <w:rsid w:val="00D059A3"/>
    <w:rsid w:val="00D1151E"/>
    <w:rsid w:val="00D11783"/>
    <w:rsid w:val="00D14712"/>
    <w:rsid w:val="00D60DB8"/>
    <w:rsid w:val="00D747FF"/>
    <w:rsid w:val="00D82F37"/>
    <w:rsid w:val="00D959EA"/>
    <w:rsid w:val="00DD5223"/>
    <w:rsid w:val="00E148A7"/>
    <w:rsid w:val="00E4014E"/>
    <w:rsid w:val="00ED1545"/>
    <w:rsid w:val="00ED5F39"/>
    <w:rsid w:val="00EE62A5"/>
    <w:rsid w:val="00F172EB"/>
    <w:rsid w:val="00F3510C"/>
    <w:rsid w:val="00F71B03"/>
    <w:rsid w:val="00F73FB1"/>
    <w:rsid w:val="00F8641A"/>
    <w:rsid w:val="00F92A86"/>
    <w:rsid w:val="00FA4248"/>
    <w:rsid w:val="00FA4811"/>
    <w:rsid w:val="00FD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5:docId w15:val="{FF220B25-014E-4EFE-A83A-8A223E02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Arial Rounded MT Bold" w:hAnsi="Arial Rounded MT Bold"/>
      <w:i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/>
      <w:b/>
      <w:sz w:val="32"/>
      <w:u w:val="single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b/>
      <w:sz w:val="32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Century Gothic" w:hAnsi="Century Gothic"/>
      <w:sz w:val="24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Arial" w:hAnsi="Arial"/>
      <w:b/>
      <w:sz w:val="28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Century Gothic" w:hAnsi="Century Gothic"/>
      <w:b/>
      <w:sz w:val="24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Arial" w:hAnsi="Arial"/>
      <w:b/>
      <w:i/>
      <w:sz w:val="24"/>
      <w:u w:val="single"/>
    </w:rPr>
  </w:style>
  <w:style w:type="paragraph" w:styleId="9">
    <w:name w:val="heading 9"/>
    <w:basedOn w:val="a"/>
    <w:next w:val="a"/>
    <w:qFormat/>
    <w:pPr>
      <w:keepNext/>
      <w:outlineLvl w:val="8"/>
    </w:pPr>
    <w:rPr>
      <w:b/>
      <w:bCs/>
      <w:i/>
      <w:i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16"/>
    </w:rPr>
  </w:style>
  <w:style w:type="paragraph" w:styleId="a4">
    <w:name w:val="annotation text"/>
    <w:basedOn w:val="a"/>
    <w:semiHidden/>
  </w:style>
  <w:style w:type="paragraph" w:styleId="a5">
    <w:name w:val="Plain Text"/>
    <w:basedOn w:val="a"/>
    <w:rPr>
      <w:rFonts w:ascii="Courier New" w:hAnsi="Courier New"/>
    </w:rPr>
  </w:style>
  <w:style w:type="paragraph" w:styleId="a6">
    <w:name w:val="Body Text"/>
    <w:basedOn w:val="a"/>
    <w:rPr>
      <w:rFonts w:ascii="Arial" w:hAnsi="Arial"/>
      <w:b/>
      <w:sz w:val="22"/>
    </w:rPr>
  </w:style>
  <w:style w:type="paragraph" w:styleId="20">
    <w:name w:val="Body Text 2"/>
    <w:basedOn w:val="a"/>
    <w:pPr>
      <w:jc w:val="both"/>
    </w:pPr>
    <w:rPr>
      <w:b/>
      <w:i/>
      <w:sz w:val="24"/>
    </w:rPr>
  </w:style>
  <w:style w:type="paragraph" w:styleId="a7">
    <w:name w:val="Title"/>
    <w:basedOn w:val="a"/>
    <w:qFormat/>
    <w:pPr>
      <w:jc w:val="center"/>
    </w:pPr>
    <w:rPr>
      <w:rFonts w:ascii="Book Antiqua" w:hAnsi="Book Antiqua"/>
      <w:sz w:val="28"/>
    </w:rPr>
  </w:style>
  <w:style w:type="paragraph" w:styleId="a8">
    <w:name w:val="Body Text Indent"/>
    <w:basedOn w:val="a"/>
    <w:pPr>
      <w:ind w:firstLine="720"/>
    </w:pPr>
  </w:style>
  <w:style w:type="paragraph" w:styleId="21">
    <w:name w:val="Body Text Indent 2"/>
    <w:basedOn w:val="a"/>
    <w:pPr>
      <w:ind w:firstLine="720"/>
    </w:pPr>
    <w:rPr>
      <w:i/>
      <w:iCs/>
    </w:rPr>
  </w:style>
  <w:style w:type="character" w:styleId="a9">
    <w:name w:val="Hyperlink"/>
    <w:rPr>
      <w:color w:val="0000FF"/>
      <w:u w:val="single"/>
    </w:rPr>
  </w:style>
  <w:style w:type="paragraph" w:styleId="30">
    <w:name w:val="Body Text 3"/>
    <w:basedOn w:val="a"/>
    <w:pPr>
      <w:jc w:val="both"/>
    </w:pPr>
    <w:rPr>
      <w:i/>
      <w:iCs/>
      <w:sz w:val="22"/>
    </w:rPr>
  </w:style>
  <w:style w:type="paragraph" w:customStyle="1" w:styleId="01parapoint">
    <w:name w:val="01 parapoint"/>
    <w:basedOn w:val="a"/>
    <w:pPr>
      <w:numPr>
        <w:numId w:val="3"/>
      </w:numPr>
      <w:spacing w:after="180"/>
      <w:outlineLvl w:val="5"/>
    </w:pPr>
    <w:rPr>
      <w:rFonts w:ascii="Palatino" w:hAnsi="Palatino"/>
      <w:sz w:val="24"/>
    </w:rPr>
  </w:style>
  <w:style w:type="paragraph" w:styleId="10">
    <w:name w:val="toc 1"/>
    <w:basedOn w:val="a"/>
    <w:next w:val="a"/>
    <w:semiHidden/>
    <w:rsid w:val="00265867"/>
    <w:pPr>
      <w:widowControl w:val="0"/>
      <w:tabs>
        <w:tab w:val="right" w:leader="dot" w:pos="9360"/>
      </w:tabs>
      <w:suppressAutoHyphens/>
      <w:spacing w:before="480"/>
      <w:ind w:left="720" w:right="720" w:hanging="720"/>
    </w:pPr>
    <w:rPr>
      <w:rFonts w:ascii="Courier New" w:hAnsi="Courier New"/>
      <w:lang w:eastAsia="ko-KR"/>
    </w:rPr>
  </w:style>
  <w:style w:type="paragraph" w:styleId="aa">
    <w:name w:val="header"/>
    <w:basedOn w:val="a"/>
    <w:rsid w:val="008B6409"/>
    <w:pPr>
      <w:tabs>
        <w:tab w:val="center" w:pos="4320"/>
        <w:tab w:val="right" w:pos="8640"/>
      </w:tabs>
    </w:pPr>
    <w:rPr>
      <w:sz w:val="24"/>
    </w:rPr>
  </w:style>
  <w:style w:type="paragraph" w:styleId="HTML">
    <w:name w:val="HTML Preformatted"/>
    <w:basedOn w:val="a"/>
    <w:rsid w:val="00050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宋体" w:hAnsi="Courier New" w:cs="Courier New"/>
      <w:lang w:eastAsia="zh-CN"/>
    </w:rPr>
  </w:style>
  <w:style w:type="paragraph" w:styleId="ab">
    <w:name w:val="Balloon Text"/>
    <w:basedOn w:val="a"/>
    <w:semiHidden/>
    <w:rsid w:val="00302DA0"/>
    <w:rPr>
      <w:rFonts w:ascii="Tahoma" w:hAnsi="Tahoma" w:cs="Tahoma"/>
      <w:sz w:val="16"/>
      <w:szCs w:val="16"/>
    </w:rPr>
  </w:style>
  <w:style w:type="character" w:customStyle="1" w:styleId="Letterhead">
    <w:name w:val="Letterhead"/>
    <w:rsid w:val="007A64C1"/>
    <w:rPr>
      <w:rFonts w:ascii="Courier New" w:hAnsi="Courier New"/>
      <w:sz w:val="24"/>
      <w:szCs w:val="24"/>
      <w:lang w:val="en-US"/>
    </w:rPr>
  </w:style>
  <w:style w:type="paragraph" w:styleId="ac">
    <w:name w:val="Normal (Web)"/>
    <w:basedOn w:val="a"/>
    <w:rsid w:val="009D619D"/>
    <w:pPr>
      <w:spacing w:before="100" w:beforeAutospacing="1" w:after="100" w:afterAutospacing="1"/>
    </w:pPr>
    <w:rPr>
      <w:rFonts w:ascii="宋体" w:eastAsia="宋体"/>
      <w:sz w:val="24"/>
      <w:szCs w:val="24"/>
    </w:rPr>
  </w:style>
  <w:style w:type="paragraph" w:styleId="ad">
    <w:name w:val="List Paragraph"/>
    <w:basedOn w:val="a"/>
    <w:uiPriority w:val="34"/>
    <w:qFormat/>
    <w:rsid w:val="00000803"/>
    <w:pPr>
      <w:ind w:left="720"/>
      <w:contextualSpacing/>
    </w:pPr>
  </w:style>
  <w:style w:type="paragraph" w:customStyle="1" w:styleId="text2">
    <w:name w:val="text2"/>
    <w:basedOn w:val="a"/>
    <w:rsid w:val="00D82F37"/>
    <w:pPr>
      <w:spacing w:before="100" w:beforeAutospacing="1" w:after="100" w:afterAutospacing="1"/>
    </w:pPr>
    <w:rPr>
      <w:sz w:val="24"/>
      <w:szCs w:val="24"/>
    </w:rPr>
  </w:style>
  <w:style w:type="character" w:styleId="ae">
    <w:name w:val="Placeholder Text"/>
    <w:basedOn w:val="a0"/>
    <w:uiPriority w:val="99"/>
    <w:semiHidden/>
    <w:rsid w:val="00A804EE"/>
    <w:rPr>
      <w:color w:val="808080"/>
    </w:rPr>
  </w:style>
  <w:style w:type="character" w:customStyle="1" w:styleId="Style1">
    <w:name w:val="Style1"/>
    <w:basedOn w:val="a0"/>
    <w:uiPriority w:val="1"/>
    <w:rsid w:val="00485435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6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3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Bolun\Downloads\ISE%20Revised%20Override%20Form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BF3C867EC464AB8B527EE7116A8B1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5669E3-BAE5-425E-A7B1-AB332CA0B0E4}"/>
      </w:docPartPr>
      <w:docPartBody>
        <w:p w:rsidR="00000000" w:rsidRDefault="00B9585A">
          <w:pPr>
            <w:pStyle w:val="CBF3C867EC464AB8B527EE7116A8B1F0"/>
          </w:pPr>
          <w:r w:rsidRPr="00A804EE">
            <w:rPr>
              <w:rStyle w:val="a3"/>
              <w:u w:val="single"/>
            </w:rPr>
            <w:t>Click here to enter text.</w:t>
          </w:r>
        </w:p>
      </w:docPartBody>
    </w:docPart>
    <w:docPart>
      <w:docPartPr>
        <w:name w:val="69394211F31045F1BA43935E818BD4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32FE39-2B35-41CB-9642-FC0ABDC6D183}"/>
      </w:docPartPr>
      <w:docPartBody>
        <w:p w:rsidR="00000000" w:rsidRDefault="00B9585A">
          <w:pPr>
            <w:pStyle w:val="69394211F31045F1BA43935E818BD4F1"/>
          </w:pPr>
          <w:r w:rsidRPr="00A804EE">
            <w:rPr>
              <w:rStyle w:val="a3"/>
              <w:u w:val="single"/>
            </w:rPr>
            <w:t>Click here to enter text.</w:t>
          </w:r>
        </w:p>
      </w:docPartBody>
    </w:docPart>
    <w:docPart>
      <w:docPartPr>
        <w:name w:val="8A3B47BEE2DB46B690A5722C2B4C94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E8BCFA-1F12-4E20-8CCD-F81AA5816380}"/>
      </w:docPartPr>
      <w:docPartBody>
        <w:p w:rsidR="00000000" w:rsidRDefault="00B9585A">
          <w:pPr>
            <w:pStyle w:val="8A3B47BEE2DB46B690A5722C2B4C948E"/>
          </w:pPr>
          <w:r w:rsidRPr="00A804EE">
            <w:rPr>
              <w:rStyle w:val="a3"/>
              <w:u w:val="single"/>
            </w:rPr>
            <w:t>Click here to enter text.</w:t>
          </w:r>
        </w:p>
      </w:docPartBody>
    </w:docPart>
    <w:docPart>
      <w:docPartPr>
        <w:name w:val="4B1450DCC3D046728C1EEE873BEFC2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546E7E-EC45-48B3-8680-E65E556D54DC}"/>
      </w:docPartPr>
      <w:docPartBody>
        <w:p w:rsidR="00000000" w:rsidRDefault="00B9585A">
          <w:pPr>
            <w:pStyle w:val="4B1450DCC3D046728C1EEE873BEFC2AD"/>
          </w:pPr>
          <w:r w:rsidRPr="00A804EE">
            <w:rPr>
              <w:rStyle w:val="a3"/>
              <w:u w:val="single"/>
            </w:rPr>
            <w:t>Click here to enter a date.</w:t>
          </w:r>
        </w:p>
      </w:docPartBody>
    </w:docPart>
    <w:docPart>
      <w:docPartPr>
        <w:name w:val="E2EDFB03CFF3496DBFD33B3842042C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63C555-F4E7-42F4-8AD5-7FD9EFA96CC6}"/>
      </w:docPartPr>
      <w:docPartBody>
        <w:p w:rsidR="00000000" w:rsidRDefault="00B9585A">
          <w:pPr>
            <w:pStyle w:val="E2EDFB03CFF3496DBFD33B3842042CF0"/>
          </w:pPr>
          <w:r w:rsidRPr="006C3497">
            <w:rPr>
              <w:rStyle w:val="a3"/>
              <w:u w:val="single"/>
            </w:rPr>
            <w:t>Click here to enter text.</w:t>
          </w:r>
        </w:p>
      </w:docPartBody>
    </w:docPart>
    <w:docPart>
      <w:docPartPr>
        <w:name w:val="A834AF8685624A239C817A27E2CE35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A79085-EC9C-4A3A-9861-14C5CD8FE3B9}"/>
      </w:docPartPr>
      <w:docPartBody>
        <w:p w:rsidR="00000000" w:rsidRDefault="00B9585A">
          <w:pPr>
            <w:pStyle w:val="A834AF8685624A239C817A27E2CE3582"/>
          </w:pPr>
          <w:r w:rsidRPr="006C3497">
            <w:rPr>
              <w:rStyle w:val="a3"/>
              <w:u w:val="single"/>
            </w:rPr>
            <w:t>Click here to enter text.</w:t>
          </w:r>
        </w:p>
      </w:docPartBody>
    </w:docPart>
    <w:docPart>
      <w:docPartPr>
        <w:name w:val="8243FCC2285749E09BD06DB073088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30A2E1-59DD-4FF2-96A9-FCE417CE4D03}"/>
      </w:docPartPr>
      <w:docPartBody>
        <w:p w:rsidR="00000000" w:rsidRDefault="00B9585A">
          <w:pPr>
            <w:pStyle w:val="8243FCC2285749E09BD06DB073088561"/>
          </w:pPr>
          <w:r w:rsidRPr="00485435">
            <w:rPr>
              <w:rStyle w:val="a3"/>
            </w:rPr>
            <w:t>Choose an item.</w:t>
          </w:r>
        </w:p>
      </w:docPartBody>
    </w:docPart>
    <w:docPart>
      <w:docPartPr>
        <w:name w:val="7F591D7FA1EC40F7AE330D1A561017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A2BEE9-B8D2-44EC-A8EF-79AB0872E3AB}"/>
      </w:docPartPr>
      <w:docPartBody>
        <w:p w:rsidR="00000000" w:rsidRDefault="00B9585A">
          <w:pPr>
            <w:pStyle w:val="7F591D7FA1EC40F7AE330D1A56101733"/>
          </w:pPr>
          <w:r w:rsidRPr="006C3497">
            <w:rPr>
              <w:rStyle w:val="a3"/>
              <w:u w:val="single"/>
            </w:rPr>
            <w:t>Click here to enter text.</w:t>
          </w:r>
        </w:p>
      </w:docPartBody>
    </w:docPart>
    <w:docPart>
      <w:docPartPr>
        <w:name w:val="25462D9AD2484E33950E049C7CC290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7A3DA3-D530-4904-B44A-6C5CFB5490EB}"/>
      </w:docPartPr>
      <w:docPartBody>
        <w:p w:rsidR="00000000" w:rsidRDefault="00B9585A">
          <w:pPr>
            <w:pStyle w:val="25462D9AD2484E33950E049C7CC29053"/>
          </w:pPr>
          <w:r w:rsidRPr="006C3497">
            <w:rPr>
              <w:rStyle w:val="a3"/>
              <w:u w:val="single"/>
            </w:rPr>
            <w:t>Click here to enter text.</w:t>
          </w:r>
        </w:p>
      </w:docPartBody>
    </w:docPart>
    <w:docPart>
      <w:docPartPr>
        <w:name w:val="75C27C176152427F8B36A170E970ED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4447FC-12D2-4831-94F7-A91DCDB1092D}"/>
      </w:docPartPr>
      <w:docPartBody>
        <w:p w:rsidR="00000000" w:rsidRDefault="00B9585A">
          <w:pPr>
            <w:pStyle w:val="75C27C176152427F8B36A170E970EDA4"/>
          </w:pPr>
          <w:r w:rsidRPr="00485435">
            <w:rPr>
              <w:rStyle w:val="a3"/>
            </w:rPr>
            <w:t>Choose an item.</w:t>
          </w:r>
        </w:p>
      </w:docPartBody>
    </w:docPart>
    <w:docPart>
      <w:docPartPr>
        <w:name w:val="286EF02A221146B1859D4AA69112B4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C5BE08-A6B1-49C0-9A3D-179FB953CD96}"/>
      </w:docPartPr>
      <w:docPartBody>
        <w:p w:rsidR="00000000" w:rsidRDefault="00B9585A">
          <w:pPr>
            <w:pStyle w:val="286EF02A221146B1859D4AA69112B458"/>
          </w:pPr>
          <w:r w:rsidRPr="006C3497">
            <w:rPr>
              <w:rStyle w:val="a3"/>
              <w:u w:val="single"/>
            </w:rPr>
            <w:t>Click here to</w:t>
          </w:r>
          <w:r w:rsidRPr="006C3497">
            <w:rPr>
              <w:rStyle w:val="a3"/>
              <w:u w:val="single"/>
            </w:rPr>
            <w:t xml:space="preserve"> enter text.</w:t>
          </w:r>
        </w:p>
      </w:docPartBody>
    </w:docPart>
    <w:docPart>
      <w:docPartPr>
        <w:name w:val="579F762BECB2439DA27C3066FC92EE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15E8CC-09D7-4A33-A1B4-D99E75E9AAFF}"/>
      </w:docPartPr>
      <w:docPartBody>
        <w:p w:rsidR="00000000" w:rsidRDefault="00B9585A">
          <w:pPr>
            <w:pStyle w:val="579F762BECB2439DA27C3066FC92EEC8"/>
          </w:pPr>
          <w:r w:rsidRPr="006C3497">
            <w:rPr>
              <w:rStyle w:val="a3"/>
              <w:u w:val="single"/>
            </w:rPr>
            <w:t>Click here to enter text.</w:t>
          </w:r>
        </w:p>
      </w:docPartBody>
    </w:docPart>
    <w:docPart>
      <w:docPartPr>
        <w:name w:val="9EEA0644ACCA4566B2B731766A9E7F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EDD64F-EDE3-46C7-8044-8C1BE892BF90}"/>
      </w:docPartPr>
      <w:docPartBody>
        <w:p w:rsidR="00000000" w:rsidRDefault="00B9585A">
          <w:pPr>
            <w:pStyle w:val="9EEA0644ACCA4566B2B731766A9E7FAC"/>
          </w:pPr>
          <w:r w:rsidRPr="00485435">
            <w:rPr>
              <w:rStyle w:val="a3"/>
            </w:rPr>
            <w:t>Choose an item.</w:t>
          </w:r>
        </w:p>
      </w:docPartBody>
    </w:docPart>
    <w:docPart>
      <w:docPartPr>
        <w:name w:val="0B47856AE96C486BAF0F76CDF8A409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3D233E-6161-41F1-B22C-6CF0D0095700}"/>
      </w:docPartPr>
      <w:docPartBody>
        <w:p w:rsidR="00000000" w:rsidRDefault="00B9585A">
          <w:pPr>
            <w:pStyle w:val="0B47856AE96C486BAF0F76CDF8A409CB"/>
          </w:pPr>
          <w:r w:rsidRPr="006C3497">
            <w:rPr>
              <w:rStyle w:val="a3"/>
              <w:u w:val="single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5A"/>
    <w:rsid w:val="00B9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BF3C867EC464AB8B527EE7116A8B1F0">
    <w:name w:val="CBF3C867EC464AB8B527EE7116A8B1F0"/>
    <w:pPr>
      <w:widowControl w:val="0"/>
      <w:jc w:val="both"/>
    </w:pPr>
  </w:style>
  <w:style w:type="paragraph" w:customStyle="1" w:styleId="69394211F31045F1BA43935E818BD4F1">
    <w:name w:val="69394211F31045F1BA43935E818BD4F1"/>
    <w:pPr>
      <w:widowControl w:val="0"/>
      <w:jc w:val="both"/>
    </w:pPr>
  </w:style>
  <w:style w:type="paragraph" w:customStyle="1" w:styleId="8A3B47BEE2DB46B690A5722C2B4C948E">
    <w:name w:val="8A3B47BEE2DB46B690A5722C2B4C948E"/>
    <w:pPr>
      <w:widowControl w:val="0"/>
      <w:jc w:val="both"/>
    </w:pPr>
  </w:style>
  <w:style w:type="paragraph" w:customStyle="1" w:styleId="4B1450DCC3D046728C1EEE873BEFC2AD">
    <w:name w:val="4B1450DCC3D046728C1EEE873BEFC2AD"/>
    <w:pPr>
      <w:widowControl w:val="0"/>
      <w:jc w:val="both"/>
    </w:pPr>
  </w:style>
  <w:style w:type="paragraph" w:customStyle="1" w:styleId="E2EDFB03CFF3496DBFD33B3842042CF0">
    <w:name w:val="E2EDFB03CFF3496DBFD33B3842042CF0"/>
    <w:pPr>
      <w:widowControl w:val="0"/>
      <w:jc w:val="both"/>
    </w:pPr>
  </w:style>
  <w:style w:type="paragraph" w:customStyle="1" w:styleId="A834AF8685624A239C817A27E2CE3582">
    <w:name w:val="A834AF8685624A239C817A27E2CE3582"/>
    <w:pPr>
      <w:widowControl w:val="0"/>
      <w:jc w:val="both"/>
    </w:pPr>
  </w:style>
  <w:style w:type="paragraph" w:customStyle="1" w:styleId="8243FCC2285749E09BD06DB073088561">
    <w:name w:val="8243FCC2285749E09BD06DB073088561"/>
    <w:pPr>
      <w:widowControl w:val="0"/>
      <w:jc w:val="both"/>
    </w:pPr>
  </w:style>
  <w:style w:type="paragraph" w:customStyle="1" w:styleId="7F591D7FA1EC40F7AE330D1A56101733">
    <w:name w:val="7F591D7FA1EC40F7AE330D1A56101733"/>
    <w:pPr>
      <w:widowControl w:val="0"/>
      <w:jc w:val="both"/>
    </w:pPr>
  </w:style>
  <w:style w:type="paragraph" w:customStyle="1" w:styleId="25462D9AD2484E33950E049C7CC29053">
    <w:name w:val="25462D9AD2484E33950E049C7CC29053"/>
    <w:pPr>
      <w:widowControl w:val="0"/>
      <w:jc w:val="both"/>
    </w:pPr>
  </w:style>
  <w:style w:type="paragraph" w:customStyle="1" w:styleId="75C27C176152427F8B36A170E970EDA4">
    <w:name w:val="75C27C176152427F8B36A170E970EDA4"/>
    <w:pPr>
      <w:widowControl w:val="0"/>
      <w:jc w:val="both"/>
    </w:pPr>
  </w:style>
  <w:style w:type="paragraph" w:customStyle="1" w:styleId="286EF02A221146B1859D4AA69112B458">
    <w:name w:val="286EF02A221146B1859D4AA69112B458"/>
    <w:pPr>
      <w:widowControl w:val="0"/>
      <w:jc w:val="both"/>
    </w:pPr>
  </w:style>
  <w:style w:type="paragraph" w:customStyle="1" w:styleId="579F762BECB2439DA27C3066FC92EEC8">
    <w:name w:val="579F762BECB2439DA27C3066FC92EEC8"/>
    <w:pPr>
      <w:widowControl w:val="0"/>
      <w:jc w:val="both"/>
    </w:pPr>
  </w:style>
  <w:style w:type="paragraph" w:customStyle="1" w:styleId="9EEA0644ACCA4566B2B731766A9E7FAC">
    <w:name w:val="9EEA0644ACCA4566B2B731766A9E7FAC"/>
    <w:pPr>
      <w:widowControl w:val="0"/>
      <w:jc w:val="both"/>
    </w:pPr>
  </w:style>
  <w:style w:type="paragraph" w:customStyle="1" w:styleId="0B47856AE96C486BAF0F76CDF8A409CB">
    <w:name w:val="0B47856AE96C486BAF0F76CDF8A409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ISE Revised Override Form (1).dotx</Template>
  <TotalTime>19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Lehigh University</vt:lpstr>
    </vt:vector>
  </TitlesOfParts>
  <Company>Unknown Organization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Lehigh University</dc:title>
  <dc:creator>Bolun Xu</dc:creator>
  <cp:lastModifiedBy>Bolun Xu</cp:lastModifiedBy>
  <cp:revision>1</cp:revision>
  <cp:lastPrinted>2013-04-10T18:35:00Z</cp:lastPrinted>
  <dcterms:created xsi:type="dcterms:W3CDTF">2015-11-11T21:53:00Z</dcterms:created>
  <dcterms:modified xsi:type="dcterms:W3CDTF">2015-11-11T22:12:00Z</dcterms:modified>
</cp:coreProperties>
</file>